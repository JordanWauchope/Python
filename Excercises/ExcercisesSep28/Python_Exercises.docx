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785026" w:rsidRDefault="008E7968" w:rsidP="00785026">
      <w:pPr>
        <w:pStyle w:val="NoSpacing"/>
        <w:jc w:val="center"/>
        <w:rPr>
          <w:b/>
          <w:sz w:val="32"/>
        </w:rPr>
      </w:pPr>
      <w:r>
        <w:rPr>
          <w:b/>
          <w:color w:val="FF0000"/>
          <w:sz w:val="56"/>
        </w:rPr>
        <w:t>Python Exercises</w:t>
      </w:r>
    </w:p>
    <w:p w:rsidR="00785026" w:rsidRDefault="00785026" w:rsidP="00785026">
      <w:pPr>
        <w:pStyle w:val="NoSpacing"/>
      </w:pPr>
    </w:p>
    <w:p w:rsidR="00785026" w:rsidRPr="00785026" w:rsidRDefault="00785026" w:rsidP="00785026">
      <w:pPr>
        <w:pStyle w:val="NoSpacing"/>
        <w:jc w:val="center"/>
        <w:rPr>
          <w:b/>
        </w:rPr>
      </w:pPr>
      <w:r w:rsidRPr="00785026">
        <w:t>Remember to take a print screen of your solution and place it in a</w:t>
      </w:r>
      <w:r w:rsidRPr="00785026">
        <w:rPr>
          <w:b/>
        </w:rPr>
        <w:t xml:space="preserve"> </w:t>
      </w:r>
      <w:r>
        <w:rPr>
          <w:b/>
        </w:rPr>
        <w:br/>
      </w:r>
      <w:r w:rsidRPr="00785026">
        <w:rPr>
          <w:b/>
        </w:rPr>
        <w:t xml:space="preserve">PowerPoint file called </w:t>
      </w:r>
      <w:r w:rsidR="008E7968">
        <w:rPr>
          <w:b/>
        </w:rPr>
        <w:t>Python</w:t>
      </w:r>
      <w:r w:rsidR="000F0743">
        <w:rPr>
          <w:b/>
        </w:rPr>
        <w:t xml:space="preserve"> </w:t>
      </w:r>
      <w:r w:rsidR="008E7968">
        <w:rPr>
          <w:b/>
        </w:rPr>
        <w:t>Exercises</w:t>
      </w:r>
    </w:p>
    <w:p w:rsidR="00785026" w:rsidRDefault="00785026" w:rsidP="00785026">
      <w:pPr>
        <w:pStyle w:val="NoSpacing"/>
      </w:pPr>
    </w:p>
    <w:p w:rsidR="000F0743" w:rsidRPr="000F0743" w:rsidRDefault="000F0743" w:rsidP="000F0743">
      <w:pPr>
        <w:pStyle w:val="NoSpacing"/>
        <w:rPr>
          <w:b/>
        </w:rPr>
      </w:pPr>
      <w:r>
        <w:rPr>
          <w:b/>
          <w:sz w:val="36"/>
        </w:rPr>
        <w:t xml:space="preserve">Section 1: </w:t>
      </w:r>
      <w:r w:rsidRPr="000F0743">
        <w:rPr>
          <w:b/>
          <w:sz w:val="36"/>
        </w:rPr>
        <w:t>Using Variables</w:t>
      </w:r>
    </w:p>
    <w:p w:rsidR="00785026" w:rsidRDefault="00785026" w:rsidP="00785026">
      <w:pPr>
        <w:pStyle w:val="NoSpacing"/>
      </w:pPr>
    </w:p>
    <w:p w:rsidR="00785026" w:rsidRDefault="00785026" w:rsidP="00785026">
      <w:pPr>
        <w:pStyle w:val="NoSpacing"/>
      </w:pPr>
      <w:r>
        <w:rPr>
          <w:b/>
        </w:rPr>
        <w:t>Coding Challenge 1</w:t>
      </w:r>
      <w:r w:rsidRPr="00785026">
        <w:rPr>
          <w:b/>
        </w:rPr>
        <w:t>:</w:t>
      </w:r>
      <w:r>
        <w:t xml:space="preserve"> </w:t>
      </w:r>
      <w:r>
        <w:rPr>
          <w:b/>
        </w:rPr>
        <w:t>Cakes</w:t>
      </w:r>
      <w:r w:rsidR="000F0743">
        <w:rPr>
          <w:b/>
        </w:rPr>
        <w:t xml:space="preserve"> </w:t>
      </w:r>
      <w:r>
        <w:br/>
        <w:t>Can you write a program to calculate the number of cakes needed for a children’s party</w:t>
      </w:r>
      <w:r w:rsidR="00AF06CB">
        <w:t>? There are 25 children coming and they will each eat 2 cakes.</w:t>
      </w:r>
    </w:p>
    <w:p w:rsidR="00785026" w:rsidRDefault="00785026" w:rsidP="00785026">
      <w:pPr>
        <w:pStyle w:val="NoSpacing"/>
      </w:pPr>
    </w:p>
    <w:p w:rsidR="00785026" w:rsidRDefault="00785026" w:rsidP="00785026">
      <w:pPr>
        <w:pStyle w:val="NoSpacing"/>
      </w:pPr>
      <w:r>
        <w:rPr>
          <w:b/>
        </w:rPr>
        <w:t>Coding challenge 2</w:t>
      </w:r>
      <w:r w:rsidRPr="00785026">
        <w:rPr>
          <w:b/>
        </w:rPr>
        <w:t>:</w:t>
      </w:r>
      <w:r w:rsidRPr="00785026">
        <w:t xml:space="preserve"> </w:t>
      </w:r>
      <w:r>
        <w:rPr>
          <w:b/>
        </w:rPr>
        <w:t>House points</w:t>
      </w:r>
      <w:r>
        <w:br/>
        <w:t xml:space="preserve">Write a program to calculate the total number of house points 4 classes got in a school. </w:t>
      </w:r>
      <w:r w:rsidR="00AF06CB">
        <w:t xml:space="preserve">The first class got 23 points, the second class got 47 points, the third class got 56 points and the fourth class got 73 points. </w:t>
      </w:r>
    </w:p>
    <w:p w:rsidR="00785026" w:rsidRDefault="00785026" w:rsidP="00785026">
      <w:pPr>
        <w:pStyle w:val="NoSpacing"/>
      </w:pPr>
    </w:p>
    <w:p w:rsidR="00785026" w:rsidRDefault="00785026" w:rsidP="00785026">
      <w:pPr>
        <w:pStyle w:val="NoSpacing"/>
      </w:pPr>
      <w:r w:rsidRPr="00785026">
        <w:rPr>
          <w:b/>
        </w:rPr>
        <w:t xml:space="preserve">Coding challenge </w:t>
      </w:r>
      <w:r>
        <w:rPr>
          <w:b/>
        </w:rPr>
        <w:t>3</w:t>
      </w:r>
      <w:r w:rsidRPr="00785026">
        <w:rPr>
          <w:b/>
        </w:rPr>
        <w:t>: Enterprise</w:t>
      </w:r>
      <w:r>
        <w:br/>
        <w:t>In an enterprise activity, 3 students make £620 by selling products they have made. Their total costs were £400. Write a program to calculate how much money they make each after they have paid their costs.</w:t>
      </w:r>
    </w:p>
    <w:p w:rsidR="00785026" w:rsidRDefault="00785026" w:rsidP="00785026">
      <w:bookmarkStart w:id="0" w:name="_GoBack"/>
      <w:bookmarkEnd w:id="0"/>
    </w:p>
    <w:p w:rsidR="00CC474F" w:rsidRDefault="00CC474F" w:rsidP="00785026">
      <w:r w:rsidRPr="00785026">
        <w:rPr>
          <w:b/>
        </w:rPr>
        <w:t xml:space="preserve">Coding challenge </w:t>
      </w:r>
      <w:r>
        <w:rPr>
          <w:b/>
        </w:rPr>
        <w:t>4</w:t>
      </w:r>
      <w:r w:rsidRPr="00785026">
        <w:rPr>
          <w:b/>
        </w:rPr>
        <w:t>: Enterprise</w:t>
      </w:r>
      <w:r>
        <w:rPr>
          <w:b/>
        </w:rPr>
        <w:t>2</w:t>
      </w:r>
      <w:r>
        <w:rPr>
          <w:b/>
        </w:rPr>
        <w:br/>
      </w:r>
      <w:r>
        <w:t xml:space="preserve">Now can you add in a print statement that says that “The profit made is x” where x is the profit they made in challenge 3. </w:t>
      </w:r>
    </w:p>
    <w:p w:rsidR="00CC474F" w:rsidRPr="00AF06CB" w:rsidRDefault="00CC474F" w:rsidP="000F0743">
      <w:pPr>
        <w:ind w:firstLine="720"/>
        <w:rPr>
          <w:i/>
        </w:rPr>
      </w:pPr>
      <w:r w:rsidRPr="00AF06CB">
        <w:rPr>
          <w:i/>
        </w:rPr>
        <w:t>Clue: You need to convert the number into a string to include it in the print statement.</w:t>
      </w:r>
      <w:r w:rsidRPr="00AF06CB">
        <w:rPr>
          <w:i/>
        </w:rPr>
        <w:br/>
      </w:r>
    </w:p>
    <w:p w:rsidR="000F0743" w:rsidRPr="000F0743" w:rsidRDefault="000F0743" w:rsidP="000F0743">
      <w:pPr>
        <w:pStyle w:val="NoSpacing"/>
        <w:rPr>
          <w:b/>
        </w:rPr>
      </w:pPr>
      <w:r>
        <w:rPr>
          <w:b/>
          <w:sz w:val="36"/>
        </w:rPr>
        <w:t xml:space="preserve">Section 2: </w:t>
      </w:r>
      <w:r w:rsidRPr="000F0743">
        <w:rPr>
          <w:b/>
          <w:sz w:val="36"/>
        </w:rPr>
        <w:t xml:space="preserve">Using </w:t>
      </w:r>
      <w:r>
        <w:rPr>
          <w:b/>
          <w:sz w:val="36"/>
        </w:rPr>
        <w:t>Inputs</w:t>
      </w:r>
    </w:p>
    <w:p w:rsidR="00785026" w:rsidRDefault="00785026">
      <w:pPr>
        <w:pStyle w:val="NoSpacing"/>
      </w:pPr>
    </w:p>
    <w:p w:rsidR="00CC474F" w:rsidRDefault="00CC474F" w:rsidP="00CC474F">
      <w:pPr>
        <w:pStyle w:val="NoSpacing"/>
      </w:pPr>
      <w:r w:rsidRPr="00CC474F">
        <w:rPr>
          <w:b/>
        </w:rPr>
        <w:t>Coding challenge 5:</w:t>
      </w:r>
      <w:r>
        <w:t xml:space="preserve"> </w:t>
      </w:r>
      <w:r w:rsidRPr="00CC474F">
        <w:rPr>
          <w:b/>
        </w:rPr>
        <w:t>Groups</w:t>
      </w:r>
      <w:r>
        <w:br/>
        <w:t xml:space="preserve">Write a program which asks the user to enter how many children are in a </w:t>
      </w:r>
      <w:r w:rsidR="00F27D87">
        <w:t>group</w:t>
      </w:r>
      <w:r>
        <w:t xml:space="preserve"> and how many group</w:t>
      </w:r>
      <w:r w:rsidR="00F27D87">
        <w:t>s there are</w:t>
      </w:r>
      <w:r>
        <w:t xml:space="preserve">. The program should then output how </w:t>
      </w:r>
      <w:r w:rsidR="00F27D87">
        <w:t>many children there are in the class.</w:t>
      </w:r>
    </w:p>
    <w:p w:rsidR="00CC474F" w:rsidRDefault="00CC474F" w:rsidP="00CC474F">
      <w:pPr>
        <w:pStyle w:val="NoSpacing"/>
      </w:pPr>
    </w:p>
    <w:p w:rsidR="00AF06CB" w:rsidRDefault="00AF06CB" w:rsidP="00AF06CB">
      <w:pPr>
        <w:pStyle w:val="NoSpacing"/>
      </w:pPr>
      <w:r w:rsidRPr="00CC474F">
        <w:rPr>
          <w:b/>
        </w:rPr>
        <w:t xml:space="preserve">Coding challenge </w:t>
      </w:r>
      <w:r w:rsidR="000F0743">
        <w:rPr>
          <w:b/>
        </w:rPr>
        <w:t>6</w:t>
      </w:r>
      <w:r w:rsidRPr="00CC474F">
        <w:rPr>
          <w:b/>
        </w:rPr>
        <w:t>:</w:t>
      </w:r>
      <w:r>
        <w:t xml:space="preserve"> </w:t>
      </w:r>
      <w:r w:rsidRPr="00CC474F">
        <w:rPr>
          <w:b/>
        </w:rPr>
        <w:t>Groups</w:t>
      </w:r>
      <w:r w:rsidR="00093F7C">
        <w:rPr>
          <w:b/>
        </w:rPr>
        <w:t>2</w:t>
      </w:r>
      <w:r>
        <w:br/>
      </w:r>
      <w:r w:rsidR="000F0743">
        <w:t xml:space="preserve">Amend challenge 5 so </w:t>
      </w:r>
      <w:r>
        <w:t xml:space="preserve"> </w:t>
      </w:r>
      <w:r w:rsidR="000F0743">
        <w:t>that t</w:t>
      </w:r>
      <w:r>
        <w:t>he program should then output how many whole groups there will be in a sentence reading: The</w:t>
      </w:r>
      <w:r w:rsidR="00096453">
        <w:t>re</w:t>
      </w:r>
      <w:r>
        <w:t xml:space="preserve"> will be …. </w:t>
      </w:r>
      <w:r w:rsidR="00F27D87">
        <w:t>children in the class</w:t>
      </w:r>
      <w:r>
        <w:t>.</w:t>
      </w:r>
      <w:r w:rsidR="000F0743">
        <w:t xml:space="preserve"> </w:t>
      </w:r>
      <w:r w:rsidR="000F0743" w:rsidRPr="00AF06CB">
        <w:rPr>
          <w:i/>
        </w:rPr>
        <w:t>Clue: You need to convert the number into a string to include it in the print statement.</w:t>
      </w:r>
    </w:p>
    <w:p w:rsidR="00AF06CB" w:rsidRDefault="00AF06CB" w:rsidP="00CC474F">
      <w:pPr>
        <w:pStyle w:val="NoSpacing"/>
        <w:rPr>
          <w:b/>
        </w:rPr>
      </w:pPr>
    </w:p>
    <w:p w:rsidR="00AF06CB" w:rsidRDefault="00AF06CB" w:rsidP="00AF06CB">
      <w:pPr>
        <w:pStyle w:val="NoSpacing"/>
      </w:pPr>
      <w:r>
        <w:rPr>
          <w:b/>
        </w:rPr>
        <w:t>Coding challenge 7</w:t>
      </w:r>
      <w:r w:rsidRPr="00CC474F">
        <w:rPr>
          <w:b/>
        </w:rPr>
        <w:t>:</w:t>
      </w:r>
      <w:r>
        <w:t xml:space="preserve"> </w:t>
      </w:r>
      <w:r w:rsidR="000F0743">
        <w:rPr>
          <w:b/>
        </w:rPr>
        <w:t>Year group</w:t>
      </w:r>
      <w:r>
        <w:t xml:space="preserve"> </w:t>
      </w:r>
      <w:r>
        <w:br/>
        <w:t xml:space="preserve">Write a program which asks the user their name and </w:t>
      </w:r>
      <w:r w:rsidR="000F0743">
        <w:t xml:space="preserve">which school year they are in. </w:t>
      </w:r>
      <w:r>
        <w:t xml:space="preserve">The program should then output a </w:t>
      </w:r>
      <w:r w:rsidR="000F0743">
        <w:t>sentence with their name and tells them which school year they will be in next year. (e.g. if they’re in Year 9 now, they will be in Year 10 next year. Year 11 goes to Year 12, etc.)</w:t>
      </w:r>
    </w:p>
    <w:p w:rsidR="00AF06CB" w:rsidRDefault="00AF06CB" w:rsidP="00CC474F">
      <w:pPr>
        <w:pStyle w:val="NoSpacing"/>
        <w:rPr>
          <w:b/>
        </w:rPr>
      </w:pPr>
    </w:p>
    <w:p w:rsidR="000F0743" w:rsidRDefault="00CC474F" w:rsidP="00CC474F">
      <w:pPr>
        <w:pStyle w:val="NoSpacing"/>
      </w:pPr>
      <w:r w:rsidRPr="00CC474F">
        <w:rPr>
          <w:b/>
        </w:rPr>
        <w:t>Coding challenge</w:t>
      </w:r>
      <w:r w:rsidR="00F27D87">
        <w:rPr>
          <w:b/>
        </w:rPr>
        <w:t xml:space="preserve"> </w:t>
      </w:r>
      <w:r w:rsidR="000F0743">
        <w:rPr>
          <w:b/>
        </w:rPr>
        <w:t>8</w:t>
      </w:r>
      <w:r w:rsidRPr="00CC474F">
        <w:rPr>
          <w:b/>
        </w:rPr>
        <w:t>:</w:t>
      </w:r>
      <w:r>
        <w:t xml:space="preserve"> </w:t>
      </w:r>
      <w:r>
        <w:rPr>
          <w:b/>
        </w:rPr>
        <w:t>Birthdays</w:t>
      </w:r>
      <w:r>
        <w:t xml:space="preserve"> </w:t>
      </w:r>
      <w:r>
        <w:br/>
        <w:t>Write a program which asks the user their name and how many days until their next birthday. The program should then output a personalised sentence with a rough approximation of the number of seconds until their next birthday.</w:t>
      </w:r>
    </w:p>
    <w:p w:rsidR="000F0743" w:rsidRDefault="000F0743">
      <w:r>
        <w:br w:type="page"/>
      </w:r>
    </w:p>
    <w:p w:rsidR="000F0743" w:rsidRDefault="000F0743" w:rsidP="000F0743">
      <w:pPr>
        <w:pStyle w:val="NoSpacing"/>
        <w:rPr>
          <w:b/>
          <w:sz w:val="36"/>
        </w:rPr>
      </w:pPr>
      <w:r>
        <w:rPr>
          <w:b/>
          <w:sz w:val="36"/>
        </w:rPr>
        <w:lastRenderedPageBreak/>
        <w:t>Section 3: Performing Calculations</w:t>
      </w:r>
    </w:p>
    <w:p w:rsidR="00F27D87" w:rsidRDefault="00F27D87" w:rsidP="00F27D87">
      <w:pPr>
        <w:pStyle w:val="NoSpacing"/>
      </w:pPr>
      <w:r>
        <w:rPr>
          <w:b/>
        </w:rPr>
        <w:t>Coding challenge 9</w:t>
      </w:r>
      <w:r w:rsidRPr="00F27D87">
        <w:rPr>
          <w:b/>
        </w:rPr>
        <w:t xml:space="preserve">: </w:t>
      </w:r>
      <w:r>
        <w:rPr>
          <w:b/>
        </w:rPr>
        <w:t>Table</w:t>
      </w:r>
      <w:r w:rsidRPr="00F27D87">
        <w:rPr>
          <w:b/>
        </w:rPr>
        <w:t xml:space="preserve"> size</w:t>
      </w:r>
      <w:r>
        <w:br/>
        <w:t>Ask the user to input the length of the table in centimetres. Ask the user to input the width of the table. Output the area of the table.</w:t>
      </w:r>
    </w:p>
    <w:p w:rsidR="00F27D87" w:rsidRDefault="00F27D87" w:rsidP="00F27D87">
      <w:pPr>
        <w:pStyle w:val="NoSpacing"/>
      </w:pPr>
    </w:p>
    <w:p w:rsidR="00A0758B" w:rsidRDefault="00A0758B" w:rsidP="00F27D87">
      <w:pPr>
        <w:pStyle w:val="NoSpacing"/>
      </w:pPr>
    </w:p>
    <w:p w:rsidR="00F27D87" w:rsidRDefault="00F27D87" w:rsidP="00F27D87">
      <w:pPr>
        <w:pStyle w:val="NoSpacing"/>
        <w:rPr>
          <w:b/>
        </w:rPr>
      </w:pPr>
      <w:r w:rsidRPr="00CC474F">
        <w:rPr>
          <w:b/>
        </w:rPr>
        <w:t xml:space="preserve">Coding challenge </w:t>
      </w:r>
      <w:r>
        <w:rPr>
          <w:b/>
        </w:rPr>
        <w:t>10</w:t>
      </w:r>
      <w:r w:rsidRPr="00CC474F">
        <w:rPr>
          <w:b/>
        </w:rPr>
        <w:t>:</w:t>
      </w:r>
      <w:r>
        <w:t xml:space="preserve"> </w:t>
      </w:r>
      <w:r>
        <w:rPr>
          <w:b/>
        </w:rPr>
        <w:t>Table size2</w:t>
      </w:r>
    </w:p>
    <w:p w:rsidR="00F27D87" w:rsidRDefault="00F27D87" w:rsidP="00F27D87">
      <w:pPr>
        <w:pStyle w:val="NoSpacing"/>
      </w:pPr>
      <w:r>
        <w:t>Change your code from challenge 9 so it asks the user their name first. Then output a print statement that says ‘(Name) your table is …. cm squared</w:t>
      </w:r>
      <w:r w:rsidR="0034673C">
        <w:t>.’</w:t>
      </w:r>
      <w:r>
        <w:br/>
      </w:r>
    </w:p>
    <w:p w:rsidR="00A0758B" w:rsidRDefault="00A0758B" w:rsidP="00F27D87">
      <w:pPr>
        <w:pStyle w:val="NoSpacing"/>
      </w:pPr>
    </w:p>
    <w:p w:rsidR="0034673C" w:rsidRDefault="00F27D87" w:rsidP="00F27D87">
      <w:pPr>
        <w:pStyle w:val="NoSpacing"/>
        <w:rPr>
          <w:b/>
        </w:rPr>
      </w:pPr>
      <w:r>
        <w:rPr>
          <w:b/>
        </w:rPr>
        <w:t>Coding challenge 11</w:t>
      </w:r>
      <w:r w:rsidRPr="00CC474F">
        <w:rPr>
          <w:b/>
        </w:rPr>
        <w:t>:</w:t>
      </w:r>
      <w:r>
        <w:t xml:space="preserve"> </w:t>
      </w:r>
      <w:r w:rsidR="0034673C">
        <w:rPr>
          <w:b/>
        </w:rPr>
        <w:t>Exam scores</w:t>
      </w:r>
    </w:p>
    <w:p w:rsidR="0034673C" w:rsidRPr="0034673C" w:rsidRDefault="0034673C" w:rsidP="00F27D87">
      <w:pPr>
        <w:pStyle w:val="NoSpacing"/>
        <w:rPr>
          <w:i/>
        </w:rPr>
      </w:pPr>
      <w:r>
        <w:t xml:space="preserve">Ask the user to input the total marks for all students who took an exam (e.g. 450). Ask the user how many students there were. Output the average score for each student. </w:t>
      </w:r>
      <w:r>
        <w:rPr>
          <w:i/>
        </w:rPr>
        <w:t>Remember that you can have decimal scores so you may need to convert your input to floats.</w:t>
      </w:r>
    </w:p>
    <w:p w:rsidR="00A0758B" w:rsidRDefault="00A0758B" w:rsidP="00F27D87">
      <w:pPr>
        <w:pStyle w:val="NoSpacing"/>
      </w:pPr>
    </w:p>
    <w:p w:rsidR="0034673C" w:rsidRDefault="00F27D87" w:rsidP="00F27D87">
      <w:pPr>
        <w:pStyle w:val="NoSpacing"/>
        <w:rPr>
          <w:b/>
        </w:rPr>
      </w:pPr>
      <w:r>
        <w:br/>
      </w:r>
      <w:r w:rsidRPr="00CC474F">
        <w:rPr>
          <w:b/>
        </w:rPr>
        <w:t>Coding challenge</w:t>
      </w:r>
      <w:r>
        <w:rPr>
          <w:b/>
        </w:rPr>
        <w:t xml:space="preserve"> 12</w:t>
      </w:r>
      <w:r w:rsidRPr="00CC474F">
        <w:rPr>
          <w:b/>
        </w:rPr>
        <w:t>:</w:t>
      </w:r>
      <w:r>
        <w:t xml:space="preserve"> </w:t>
      </w:r>
      <w:r w:rsidR="0034673C">
        <w:rPr>
          <w:b/>
        </w:rPr>
        <w:t>Ages</w:t>
      </w:r>
    </w:p>
    <w:p w:rsidR="0034673C" w:rsidRDefault="0034673C" w:rsidP="00F27D87">
      <w:pPr>
        <w:pStyle w:val="NoSpacing"/>
      </w:pPr>
      <w:r>
        <w:t>Ask the user to input the total of all the ages for all students in the room. Ask the user how many students there are. Then output a p</w:t>
      </w:r>
      <w:r w:rsidR="0098490B">
        <w:t xml:space="preserve">rint statements that says ‘The </w:t>
      </w:r>
      <w:r>
        <w:t>average age in this room is ….’.</w:t>
      </w:r>
    </w:p>
    <w:p w:rsidR="0034673C" w:rsidRDefault="0034673C" w:rsidP="00F27D87">
      <w:pPr>
        <w:pStyle w:val="NoSpacing"/>
      </w:pPr>
    </w:p>
    <w:p w:rsidR="0034673C" w:rsidRDefault="0034673C" w:rsidP="00F27D87">
      <w:pPr>
        <w:pStyle w:val="NoSpacing"/>
      </w:pPr>
    </w:p>
    <w:p w:rsidR="00EF0C44" w:rsidRDefault="00EF0C44" w:rsidP="00F27D87">
      <w:pPr>
        <w:pStyle w:val="NoSpacing"/>
      </w:pPr>
    </w:p>
    <w:p w:rsidR="00EF0C44" w:rsidRDefault="00EF0C44" w:rsidP="00F27D87">
      <w:pPr>
        <w:pStyle w:val="NoSpacing"/>
      </w:pPr>
    </w:p>
    <w:p w:rsidR="0034673C" w:rsidRDefault="0034673C" w:rsidP="0034673C">
      <w:pPr>
        <w:pStyle w:val="NoSpacing"/>
        <w:rPr>
          <w:b/>
          <w:sz w:val="36"/>
        </w:rPr>
      </w:pPr>
      <w:r>
        <w:rPr>
          <w:b/>
          <w:sz w:val="36"/>
        </w:rPr>
        <w:t>Section 4: Conditional Statements</w:t>
      </w:r>
    </w:p>
    <w:p w:rsidR="00134310" w:rsidRDefault="0034673C" w:rsidP="0034673C">
      <w:pPr>
        <w:pStyle w:val="NoSpacing"/>
        <w:rPr>
          <w:b/>
        </w:rPr>
      </w:pPr>
      <w:r>
        <w:rPr>
          <w:b/>
        </w:rPr>
        <w:t>Coding challenge 13</w:t>
      </w:r>
      <w:r w:rsidRPr="00F27D87">
        <w:rPr>
          <w:b/>
        </w:rPr>
        <w:t xml:space="preserve">: </w:t>
      </w:r>
      <w:r w:rsidR="00134310">
        <w:rPr>
          <w:b/>
        </w:rPr>
        <w:t>Homeworktime</w:t>
      </w:r>
    </w:p>
    <w:p w:rsidR="0034673C" w:rsidRDefault="006136DE" w:rsidP="0034673C">
      <w:pPr>
        <w:pStyle w:val="NoSpacing"/>
      </w:pPr>
      <w:r>
        <w:t>Ask the user how many hours they spend doing their homework every night. Output ‘That’s about right if they say less than 2 hours.’ Output ‘That’s too long!’ if they say 2 or more hours.</w:t>
      </w:r>
    </w:p>
    <w:p w:rsidR="0034673C" w:rsidRDefault="0034673C" w:rsidP="0034673C">
      <w:pPr>
        <w:pStyle w:val="NoSpacing"/>
      </w:pPr>
    </w:p>
    <w:p w:rsidR="00A0758B" w:rsidRDefault="00A0758B" w:rsidP="0034673C">
      <w:pPr>
        <w:pStyle w:val="NoSpacing"/>
      </w:pPr>
    </w:p>
    <w:p w:rsidR="0034673C" w:rsidRDefault="0034673C" w:rsidP="0034673C">
      <w:pPr>
        <w:pStyle w:val="NoSpacing"/>
        <w:rPr>
          <w:b/>
        </w:rPr>
      </w:pPr>
      <w:r w:rsidRPr="00CC474F">
        <w:rPr>
          <w:b/>
        </w:rPr>
        <w:t xml:space="preserve">Coding challenge </w:t>
      </w:r>
      <w:r w:rsidR="00861AFB">
        <w:rPr>
          <w:b/>
        </w:rPr>
        <w:t>14</w:t>
      </w:r>
      <w:r w:rsidRPr="00CC474F">
        <w:rPr>
          <w:b/>
        </w:rPr>
        <w:t>:</w:t>
      </w:r>
      <w:r>
        <w:t xml:space="preserve"> </w:t>
      </w:r>
      <w:r w:rsidR="006136DE">
        <w:rPr>
          <w:b/>
        </w:rPr>
        <w:t>TV</w:t>
      </w:r>
    </w:p>
    <w:p w:rsidR="006136DE" w:rsidRPr="006136DE" w:rsidRDefault="006136DE" w:rsidP="0034673C">
      <w:pPr>
        <w:pStyle w:val="NoSpacing"/>
      </w:pPr>
      <w:r>
        <w:t>Ask the user how many hours they spend watching TV every day. Output ‘That’s ok!’ if they say less than 3 hours. If they say 3 or more hours output ‘That’s a lot.’</w:t>
      </w:r>
    </w:p>
    <w:p w:rsidR="0034673C" w:rsidRDefault="0034673C" w:rsidP="0034673C">
      <w:pPr>
        <w:pStyle w:val="NoSpacing"/>
      </w:pPr>
    </w:p>
    <w:p w:rsidR="00A0758B" w:rsidRDefault="00A0758B" w:rsidP="0034673C">
      <w:pPr>
        <w:pStyle w:val="NoSpacing"/>
      </w:pPr>
    </w:p>
    <w:p w:rsidR="0034673C" w:rsidRPr="006136DE" w:rsidRDefault="00861AFB" w:rsidP="0034673C">
      <w:pPr>
        <w:pStyle w:val="NoSpacing"/>
        <w:rPr>
          <w:b/>
        </w:rPr>
      </w:pPr>
      <w:r>
        <w:rPr>
          <w:b/>
        </w:rPr>
        <w:t>Coding challenge 15</w:t>
      </w:r>
      <w:r w:rsidR="0034673C" w:rsidRPr="00CC474F">
        <w:rPr>
          <w:b/>
        </w:rPr>
        <w:t>:</w:t>
      </w:r>
      <w:r w:rsidR="0034673C">
        <w:t xml:space="preserve"> </w:t>
      </w:r>
      <w:r w:rsidR="006136DE">
        <w:rPr>
          <w:b/>
        </w:rPr>
        <w:t>FavouriteSubject</w:t>
      </w:r>
    </w:p>
    <w:p w:rsidR="006136DE" w:rsidRDefault="006136DE" w:rsidP="0034673C">
      <w:pPr>
        <w:pStyle w:val="NoSpacing"/>
      </w:pPr>
      <w:r>
        <w:t>Ask the user which is their favourite subject. They should enter 1 for English, 2 for Maths, 3 for Science and 4 for ICT. If they say 1, output ‘That’s grea</w:t>
      </w:r>
      <w:r w:rsidR="00D3102C">
        <w:t>t’. If they say 2, output ‘Math</w:t>
      </w:r>
      <w:r>
        <w:t>s is cool.’ If they say 3, output ‘Science is fun.’. If they say 4, output ‘Me too.’.</w:t>
      </w:r>
    </w:p>
    <w:p w:rsidR="00A0758B" w:rsidRDefault="00A0758B" w:rsidP="0034673C">
      <w:pPr>
        <w:pStyle w:val="NoSpacing"/>
      </w:pPr>
    </w:p>
    <w:p w:rsidR="0034673C" w:rsidRDefault="0034673C" w:rsidP="0034673C">
      <w:pPr>
        <w:pStyle w:val="NoSpacing"/>
        <w:rPr>
          <w:b/>
        </w:rPr>
      </w:pPr>
      <w:r>
        <w:br/>
      </w:r>
      <w:r w:rsidRPr="00CC474F">
        <w:rPr>
          <w:b/>
        </w:rPr>
        <w:t>Coding challenge</w:t>
      </w:r>
      <w:r w:rsidR="00861AFB">
        <w:rPr>
          <w:b/>
        </w:rPr>
        <w:t xml:space="preserve"> 16</w:t>
      </w:r>
      <w:r w:rsidRPr="00CC474F">
        <w:rPr>
          <w:b/>
        </w:rPr>
        <w:t>:</w:t>
      </w:r>
      <w:r>
        <w:t xml:space="preserve"> </w:t>
      </w:r>
      <w:r w:rsidR="006136DE">
        <w:rPr>
          <w:b/>
        </w:rPr>
        <w:t>French</w:t>
      </w:r>
    </w:p>
    <w:p w:rsidR="006136DE" w:rsidRPr="006136DE" w:rsidRDefault="006136DE" w:rsidP="006136DE">
      <w:pPr>
        <w:pStyle w:val="NoSpacing"/>
      </w:pPr>
      <w:r w:rsidRPr="006136DE">
        <w:t>Can you program a French dictionary that</w:t>
      </w:r>
      <w:r>
        <w:t xml:space="preserve"> </w:t>
      </w:r>
      <w:r w:rsidRPr="006136DE">
        <w:t>provides the user with a range of English words to chose from and</w:t>
      </w:r>
      <w:r>
        <w:t xml:space="preserve"> </w:t>
      </w:r>
      <w:r w:rsidRPr="006136DE">
        <w:t>returns the translation in French?</w:t>
      </w:r>
      <w:r>
        <w:t xml:space="preserve"> To help you: Dog is ‘le chien</w:t>
      </w:r>
      <w:r w:rsidR="00096453">
        <w:t>’. C</w:t>
      </w:r>
      <w:r>
        <w:t xml:space="preserve">at is’ le chat’. Hamster is ‘le hamster’. Fish is ‘le poisson’. Rabbit is ‘le lapin’. </w:t>
      </w:r>
    </w:p>
    <w:p w:rsidR="0034673C" w:rsidRDefault="0034673C" w:rsidP="0034673C">
      <w:pPr>
        <w:pStyle w:val="NoSpacing"/>
        <w:rPr>
          <w:b/>
          <w:sz w:val="36"/>
        </w:rPr>
      </w:pPr>
    </w:p>
    <w:p w:rsidR="00A0758B" w:rsidRDefault="00F27D87" w:rsidP="00134310">
      <w:pPr>
        <w:pStyle w:val="NoSpacing"/>
        <w:rPr>
          <w:b/>
          <w:sz w:val="36"/>
        </w:rPr>
      </w:pPr>
      <w:r>
        <w:br/>
      </w:r>
    </w:p>
    <w:p w:rsidR="00A0758B" w:rsidRDefault="00A0758B">
      <w:pPr>
        <w:rPr>
          <w:b/>
          <w:sz w:val="36"/>
        </w:rPr>
      </w:pPr>
      <w:r>
        <w:rPr>
          <w:b/>
          <w:sz w:val="36"/>
        </w:rPr>
        <w:br w:type="page"/>
      </w:r>
    </w:p>
    <w:p w:rsidR="00134310" w:rsidRDefault="00134310" w:rsidP="00134310">
      <w:pPr>
        <w:pStyle w:val="NoSpacing"/>
        <w:rPr>
          <w:b/>
          <w:sz w:val="36"/>
        </w:rPr>
      </w:pPr>
      <w:r>
        <w:rPr>
          <w:b/>
          <w:sz w:val="36"/>
        </w:rPr>
        <w:lastRenderedPageBreak/>
        <w:t xml:space="preserve">Section 5: </w:t>
      </w:r>
      <w:r w:rsidR="00C7326D" w:rsidRPr="00C7326D">
        <w:rPr>
          <w:b/>
          <w:sz w:val="36"/>
        </w:rPr>
        <w:t>Iteration - Count Controlled Loops</w:t>
      </w:r>
    </w:p>
    <w:p w:rsidR="00134310" w:rsidRDefault="00861AFB" w:rsidP="00134310">
      <w:pPr>
        <w:pStyle w:val="NoSpacing"/>
        <w:rPr>
          <w:b/>
        </w:rPr>
      </w:pPr>
      <w:r>
        <w:rPr>
          <w:b/>
        </w:rPr>
        <w:t>Coding challenge 17</w:t>
      </w:r>
      <w:r w:rsidR="00134310" w:rsidRPr="00F27D87">
        <w:rPr>
          <w:b/>
        </w:rPr>
        <w:t xml:space="preserve">: </w:t>
      </w:r>
      <w:r w:rsidR="00794F1A">
        <w:rPr>
          <w:b/>
        </w:rPr>
        <w:t>Buffering</w:t>
      </w:r>
    </w:p>
    <w:p w:rsidR="00794F1A" w:rsidRPr="00794F1A" w:rsidRDefault="00794F1A" w:rsidP="00134310">
      <w:pPr>
        <w:pStyle w:val="NoSpacing"/>
      </w:pPr>
      <w:r>
        <w:t>Create a program that prints out the word ‘Buffering….’ 24 times.</w:t>
      </w:r>
    </w:p>
    <w:p w:rsidR="00C7326D" w:rsidRDefault="00C7326D" w:rsidP="00134310">
      <w:pPr>
        <w:pStyle w:val="NoSpacing"/>
      </w:pPr>
    </w:p>
    <w:p w:rsidR="00134310" w:rsidRPr="00C7326D" w:rsidRDefault="00134310" w:rsidP="00134310">
      <w:pPr>
        <w:pStyle w:val="NoSpacing"/>
        <w:rPr>
          <w:b/>
        </w:rPr>
      </w:pPr>
      <w:r w:rsidRPr="00CC474F">
        <w:rPr>
          <w:b/>
        </w:rPr>
        <w:t xml:space="preserve">Coding challenge </w:t>
      </w:r>
      <w:r w:rsidR="00861AFB">
        <w:rPr>
          <w:b/>
        </w:rPr>
        <w:t>18</w:t>
      </w:r>
      <w:r w:rsidRPr="00CC474F">
        <w:rPr>
          <w:b/>
        </w:rPr>
        <w:t>:</w:t>
      </w:r>
      <w:r>
        <w:t xml:space="preserve"> </w:t>
      </w:r>
      <w:r w:rsidR="00C7326D">
        <w:rPr>
          <w:b/>
        </w:rPr>
        <w:t>Looping</w:t>
      </w:r>
    </w:p>
    <w:p w:rsidR="00C7326D" w:rsidRPr="00C7326D" w:rsidRDefault="00C7326D" w:rsidP="00C7326D">
      <w:pPr>
        <w:pStyle w:val="NoSpacing"/>
      </w:pPr>
      <w:r>
        <w:t>Create a program that prints out ‘0 Looping’ then ‘1 Looping’ until it gets to 12.</w:t>
      </w:r>
    </w:p>
    <w:p w:rsidR="00134310" w:rsidRDefault="00134310" w:rsidP="00134310">
      <w:pPr>
        <w:pStyle w:val="NoSpacing"/>
      </w:pPr>
    </w:p>
    <w:p w:rsidR="00134310" w:rsidRPr="001730B8" w:rsidRDefault="00861AFB" w:rsidP="00134310">
      <w:pPr>
        <w:pStyle w:val="NoSpacing"/>
        <w:rPr>
          <w:b/>
        </w:rPr>
      </w:pPr>
      <w:r>
        <w:rPr>
          <w:b/>
        </w:rPr>
        <w:t>Coding challenge 19</w:t>
      </w:r>
      <w:r w:rsidR="00134310" w:rsidRPr="00CC474F">
        <w:rPr>
          <w:b/>
        </w:rPr>
        <w:t>:</w:t>
      </w:r>
      <w:r w:rsidR="00134310">
        <w:t xml:space="preserve"> </w:t>
      </w:r>
      <w:r w:rsidR="001730B8">
        <w:rPr>
          <w:b/>
        </w:rPr>
        <w:t>Letters</w:t>
      </w:r>
    </w:p>
    <w:p w:rsidR="001730B8" w:rsidRDefault="001730B8" w:rsidP="001730B8">
      <w:pPr>
        <w:pStyle w:val="NoSpacing"/>
      </w:pPr>
      <w:r>
        <w:t>Write a program that takes in a letter and number then prints out that letter that many times.</w:t>
      </w:r>
    </w:p>
    <w:p w:rsidR="001730B8" w:rsidRDefault="001730B8" w:rsidP="001730B8">
      <w:pPr>
        <w:pStyle w:val="NoSpacing"/>
      </w:pPr>
      <w:r>
        <w:t>E.g.</w:t>
      </w:r>
    </w:p>
    <w:p w:rsidR="001730B8" w:rsidRDefault="001730B8" w:rsidP="001730B8">
      <w:pPr>
        <w:pStyle w:val="NoSpacing"/>
      </w:pPr>
      <w:r>
        <w:t>Please enter a letter: T</w:t>
      </w:r>
    </w:p>
    <w:p w:rsidR="001730B8" w:rsidRDefault="001730B8" w:rsidP="001730B8">
      <w:pPr>
        <w:pStyle w:val="NoSpacing"/>
      </w:pPr>
      <w:r>
        <w:t>Please enter a number: 6</w:t>
      </w:r>
    </w:p>
    <w:p w:rsidR="001730B8" w:rsidRDefault="00E4452C" w:rsidP="001730B8">
      <w:pPr>
        <w:pStyle w:val="NoSpacing"/>
      </w:pPr>
      <w:r>
        <w:t>T</w:t>
      </w:r>
    </w:p>
    <w:p w:rsidR="00E4452C" w:rsidRDefault="00E4452C" w:rsidP="001730B8">
      <w:pPr>
        <w:pStyle w:val="NoSpacing"/>
      </w:pPr>
      <w:r>
        <w:t>T</w:t>
      </w:r>
    </w:p>
    <w:p w:rsidR="00E4452C" w:rsidRDefault="00E4452C" w:rsidP="001730B8">
      <w:pPr>
        <w:pStyle w:val="NoSpacing"/>
      </w:pPr>
      <w:r>
        <w:t>T</w:t>
      </w:r>
    </w:p>
    <w:p w:rsidR="00E4452C" w:rsidRDefault="00E4452C" w:rsidP="001730B8">
      <w:pPr>
        <w:pStyle w:val="NoSpacing"/>
      </w:pPr>
      <w:r>
        <w:t>T</w:t>
      </w:r>
    </w:p>
    <w:p w:rsidR="00E4452C" w:rsidRDefault="00E4452C" w:rsidP="001730B8">
      <w:pPr>
        <w:pStyle w:val="NoSpacing"/>
      </w:pPr>
      <w:r>
        <w:t>T</w:t>
      </w:r>
    </w:p>
    <w:p w:rsidR="00E4452C" w:rsidRDefault="00E4452C" w:rsidP="001730B8">
      <w:pPr>
        <w:pStyle w:val="NoSpacing"/>
      </w:pPr>
      <w:r>
        <w:t>T</w:t>
      </w:r>
    </w:p>
    <w:p w:rsidR="001730B8" w:rsidRDefault="001730B8" w:rsidP="001730B8">
      <w:pPr>
        <w:pStyle w:val="NoSpacing"/>
      </w:pPr>
      <w:r>
        <w:t>(it has printed out T 6 times).</w:t>
      </w:r>
    </w:p>
    <w:p w:rsidR="00134310" w:rsidRDefault="00134310" w:rsidP="001730B8">
      <w:pPr>
        <w:pStyle w:val="NoSpacing"/>
        <w:rPr>
          <w:b/>
        </w:rPr>
      </w:pPr>
      <w:r>
        <w:br/>
      </w:r>
      <w:r w:rsidRPr="00CC474F">
        <w:rPr>
          <w:b/>
        </w:rPr>
        <w:t>Coding challenge</w:t>
      </w:r>
      <w:r>
        <w:rPr>
          <w:b/>
        </w:rPr>
        <w:t xml:space="preserve"> </w:t>
      </w:r>
      <w:r w:rsidR="00861AFB">
        <w:rPr>
          <w:b/>
        </w:rPr>
        <w:t>20</w:t>
      </w:r>
      <w:r w:rsidRPr="00CC474F">
        <w:rPr>
          <w:b/>
        </w:rPr>
        <w:t>:</w:t>
      </w:r>
      <w:r>
        <w:t xml:space="preserve"> </w:t>
      </w:r>
      <w:r w:rsidR="001730B8">
        <w:rPr>
          <w:b/>
        </w:rPr>
        <w:t>Tables</w:t>
      </w:r>
    </w:p>
    <w:p w:rsidR="001730B8" w:rsidRPr="001730B8" w:rsidRDefault="001730B8" w:rsidP="001730B8">
      <w:pPr>
        <w:pStyle w:val="NoSpacing"/>
      </w:pPr>
      <w:r w:rsidRPr="001730B8">
        <w:t>Write a program that asks for a number then outputs it’s</w:t>
      </w:r>
      <w:r w:rsidR="00317299">
        <w:t xml:space="preserve"> </w:t>
      </w:r>
      <w:r w:rsidRPr="001730B8">
        <w:t>times table</w:t>
      </w:r>
      <w:r w:rsidR="00317299">
        <w:t xml:space="preserve"> up to 10</w:t>
      </w:r>
      <w:r w:rsidRPr="001730B8">
        <w:t>.</w:t>
      </w:r>
    </w:p>
    <w:p w:rsidR="001730B8" w:rsidRPr="001730B8" w:rsidRDefault="001730B8" w:rsidP="001730B8">
      <w:pPr>
        <w:pStyle w:val="NoSpacing"/>
      </w:pPr>
      <w:r w:rsidRPr="001730B8">
        <w:t>E.g.</w:t>
      </w:r>
    </w:p>
    <w:p w:rsidR="001730B8" w:rsidRPr="001730B8" w:rsidRDefault="001730B8" w:rsidP="001730B8">
      <w:pPr>
        <w:pStyle w:val="NoSpacing"/>
      </w:pPr>
      <w:r w:rsidRPr="001730B8">
        <w:t>Please enter a number: 7</w:t>
      </w:r>
    </w:p>
    <w:p w:rsidR="001730B8" w:rsidRPr="001730B8" w:rsidRDefault="001730B8" w:rsidP="001730B8">
      <w:pPr>
        <w:pStyle w:val="NoSpacing"/>
      </w:pPr>
      <w:r w:rsidRPr="001730B8">
        <w:t>1 times 7 is 7</w:t>
      </w:r>
    </w:p>
    <w:p w:rsidR="001730B8" w:rsidRPr="001730B8" w:rsidRDefault="001730B8" w:rsidP="001730B8">
      <w:pPr>
        <w:pStyle w:val="NoSpacing"/>
      </w:pPr>
      <w:r w:rsidRPr="001730B8">
        <w:t>2 times 7 is 14</w:t>
      </w:r>
    </w:p>
    <w:p w:rsidR="001730B8" w:rsidRPr="001730B8" w:rsidRDefault="001730B8" w:rsidP="001730B8">
      <w:pPr>
        <w:pStyle w:val="NoSpacing"/>
      </w:pPr>
      <w:r w:rsidRPr="001730B8">
        <w:t>3 times 7 is 21</w:t>
      </w:r>
    </w:p>
    <w:p w:rsidR="001730B8" w:rsidRPr="001730B8" w:rsidRDefault="001730B8" w:rsidP="001730B8">
      <w:pPr>
        <w:pStyle w:val="NoSpacing"/>
      </w:pPr>
      <w:r w:rsidRPr="001730B8">
        <w:t>4 times 7 is 28</w:t>
      </w:r>
    </w:p>
    <w:p w:rsidR="001730B8" w:rsidRPr="001730B8" w:rsidRDefault="001730B8" w:rsidP="001730B8">
      <w:pPr>
        <w:pStyle w:val="NoSpacing"/>
      </w:pPr>
      <w:r w:rsidRPr="001730B8">
        <w:t>5 times 7 is 35</w:t>
      </w:r>
    </w:p>
    <w:p w:rsidR="001730B8" w:rsidRPr="001730B8" w:rsidRDefault="001730B8" w:rsidP="001730B8">
      <w:pPr>
        <w:pStyle w:val="NoSpacing"/>
      </w:pPr>
      <w:r w:rsidRPr="001730B8">
        <w:t>6 times 7 is 42</w:t>
      </w:r>
    </w:p>
    <w:p w:rsidR="001730B8" w:rsidRPr="001730B8" w:rsidRDefault="001730B8" w:rsidP="001730B8">
      <w:pPr>
        <w:pStyle w:val="NoSpacing"/>
      </w:pPr>
      <w:r w:rsidRPr="001730B8">
        <w:t>7 times 7 is 49</w:t>
      </w:r>
    </w:p>
    <w:p w:rsidR="001730B8" w:rsidRPr="001730B8" w:rsidRDefault="001730B8" w:rsidP="001730B8">
      <w:pPr>
        <w:pStyle w:val="NoSpacing"/>
      </w:pPr>
      <w:r w:rsidRPr="001730B8">
        <w:t>8 times 7 is 56</w:t>
      </w:r>
    </w:p>
    <w:p w:rsidR="001730B8" w:rsidRPr="001730B8" w:rsidRDefault="001730B8" w:rsidP="001730B8">
      <w:pPr>
        <w:pStyle w:val="NoSpacing"/>
      </w:pPr>
      <w:r w:rsidRPr="001730B8">
        <w:t>9 times 7 is 63</w:t>
      </w:r>
    </w:p>
    <w:p w:rsidR="001730B8" w:rsidRPr="001730B8" w:rsidRDefault="001730B8" w:rsidP="001730B8">
      <w:pPr>
        <w:pStyle w:val="NoSpacing"/>
      </w:pPr>
      <w:r w:rsidRPr="001730B8">
        <w:t>10 times 7 is 70</w:t>
      </w:r>
    </w:p>
    <w:p w:rsidR="00F27D87" w:rsidRDefault="00F27D87" w:rsidP="00F27D87">
      <w:pPr>
        <w:pStyle w:val="NoSpacing"/>
      </w:pPr>
    </w:p>
    <w:p w:rsidR="002E6ED7" w:rsidRDefault="002E6ED7" w:rsidP="00F27D87">
      <w:pPr>
        <w:pStyle w:val="NoSpacing"/>
      </w:pPr>
    </w:p>
    <w:p w:rsidR="000230BD" w:rsidRDefault="000230BD">
      <w:pPr>
        <w:rPr>
          <w:b/>
          <w:sz w:val="36"/>
        </w:rPr>
      </w:pPr>
      <w:r>
        <w:rPr>
          <w:b/>
          <w:sz w:val="36"/>
        </w:rPr>
        <w:br w:type="page"/>
      </w:r>
    </w:p>
    <w:p w:rsidR="00EF0C44" w:rsidRDefault="00EF0C44" w:rsidP="00EF0C44">
      <w:pPr>
        <w:pStyle w:val="NoSpacing"/>
        <w:rPr>
          <w:b/>
          <w:sz w:val="36"/>
        </w:rPr>
      </w:pPr>
      <w:r>
        <w:rPr>
          <w:b/>
          <w:sz w:val="36"/>
        </w:rPr>
        <w:lastRenderedPageBreak/>
        <w:t xml:space="preserve">Section 6: </w:t>
      </w:r>
      <w:r w:rsidR="00C7326D" w:rsidRPr="00C7326D">
        <w:rPr>
          <w:b/>
          <w:sz w:val="36"/>
        </w:rPr>
        <w:t>Iteration - Condition Controlled Loops</w:t>
      </w:r>
    </w:p>
    <w:p w:rsidR="00EF0C44" w:rsidRDefault="00EF0C44" w:rsidP="00EF0C44">
      <w:pPr>
        <w:pStyle w:val="NoSpacing"/>
      </w:pPr>
      <w:r>
        <w:rPr>
          <w:b/>
        </w:rPr>
        <w:t xml:space="preserve">Coding challenge </w:t>
      </w:r>
      <w:r w:rsidR="00861AFB">
        <w:rPr>
          <w:b/>
        </w:rPr>
        <w:t>21</w:t>
      </w:r>
      <w:r w:rsidR="00112558">
        <w:rPr>
          <w:b/>
        </w:rPr>
        <w:t>:</w:t>
      </w:r>
      <w:r w:rsidR="005B5CEF">
        <w:rPr>
          <w:b/>
        </w:rPr>
        <w:t xml:space="preserve"> Bouncing</w:t>
      </w:r>
    </w:p>
    <w:p w:rsidR="00472485" w:rsidRDefault="00472485" w:rsidP="00EF0C44">
      <w:pPr>
        <w:pStyle w:val="NoSpacing"/>
      </w:pPr>
      <w:r>
        <w:t>Print out ‘bouncing’</w:t>
      </w:r>
      <w:r w:rsidR="00A94329">
        <w:t xml:space="preserve"> 8 times, using a while loop.</w:t>
      </w:r>
    </w:p>
    <w:p w:rsidR="00472485" w:rsidRDefault="00472485" w:rsidP="00EF0C44">
      <w:pPr>
        <w:pStyle w:val="NoSpacing"/>
      </w:pPr>
    </w:p>
    <w:p w:rsidR="00472485" w:rsidRDefault="00472485" w:rsidP="00EF0C44">
      <w:pPr>
        <w:pStyle w:val="NoSpacing"/>
        <w:rPr>
          <w:b/>
        </w:rPr>
      </w:pPr>
      <w:r>
        <w:rPr>
          <w:b/>
        </w:rPr>
        <w:t xml:space="preserve">Coding challenge </w:t>
      </w:r>
      <w:r w:rsidR="00861AFB">
        <w:rPr>
          <w:b/>
        </w:rPr>
        <w:t>22</w:t>
      </w:r>
      <w:r w:rsidR="00112558">
        <w:rPr>
          <w:b/>
        </w:rPr>
        <w:t>:</w:t>
      </w:r>
      <w:r w:rsidR="00A94329">
        <w:rPr>
          <w:b/>
        </w:rPr>
        <w:t xml:space="preserve"> Loops</w:t>
      </w:r>
    </w:p>
    <w:p w:rsidR="00A94329" w:rsidRPr="00C7326D" w:rsidRDefault="00A94329" w:rsidP="00A94329">
      <w:pPr>
        <w:pStyle w:val="NoSpacing"/>
      </w:pPr>
      <w:r>
        <w:t>Create a program that prints out ‘1 Looping’ then ‘2 Looping’ until it gets to 12, using a while loop.</w:t>
      </w:r>
    </w:p>
    <w:p w:rsidR="00472485" w:rsidRPr="00A94329" w:rsidRDefault="00472485" w:rsidP="00EF0C44">
      <w:pPr>
        <w:pStyle w:val="NoSpacing"/>
      </w:pPr>
    </w:p>
    <w:p w:rsidR="00472485" w:rsidRDefault="00472485" w:rsidP="00472485">
      <w:pPr>
        <w:pStyle w:val="NoSpacing"/>
      </w:pPr>
      <w:r>
        <w:rPr>
          <w:b/>
        </w:rPr>
        <w:t xml:space="preserve">Coding challenge </w:t>
      </w:r>
      <w:r w:rsidR="00861AFB">
        <w:rPr>
          <w:b/>
        </w:rPr>
        <w:t>23</w:t>
      </w:r>
      <w:r w:rsidR="00112558">
        <w:rPr>
          <w:b/>
        </w:rPr>
        <w:t>:</w:t>
      </w:r>
      <w:r w:rsidR="000230BD">
        <w:rPr>
          <w:b/>
        </w:rPr>
        <w:t xml:space="preserve"> Letters2</w:t>
      </w:r>
    </w:p>
    <w:p w:rsidR="000230BD" w:rsidRDefault="000230BD" w:rsidP="000230BD">
      <w:pPr>
        <w:pStyle w:val="NoSpacing"/>
      </w:pPr>
      <w:r>
        <w:t>Write a program that takes in a letter and number then prints out that letter that many times using a while loop.</w:t>
      </w:r>
    </w:p>
    <w:p w:rsidR="000230BD" w:rsidRDefault="000230BD" w:rsidP="000230BD">
      <w:pPr>
        <w:pStyle w:val="NoSpacing"/>
      </w:pPr>
      <w:r>
        <w:t>E.g.</w:t>
      </w:r>
    </w:p>
    <w:p w:rsidR="000230BD" w:rsidRDefault="000230BD" w:rsidP="000230BD">
      <w:pPr>
        <w:pStyle w:val="NoSpacing"/>
      </w:pPr>
      <w:r>
        <w:t>Please enter a letter: T</w:t>
      </w:r>
    </w:p>
    <w:p w:rsidR="000230BD" w:rsidRDefault="000230BD" w:rsidP="000230BD">
      <w:pPr>
        <w:pStyle w:val="NoSpacing"/>
      </w:pPr>
      <w:r>
        <w:t>Please enter a number: 6</w:t>
      </w:r>
    </w:p>
    <w:p w:rsidR="000230BD" w:rsidRDefault="000230BD" w:rsidP="000230BD">
      <w:pPr>
        <w:pStyle w:val="NoSpacing"/>
      </w:pPr>
      <w:r>
        <w:t>T</w:t>
      </w:r>
    </w:p>
    <w:p w:rsidR="000230BD" w:rsidRDefault="000230BD" w:rsidP="000230BD">
      <w:pPr>
        <w:pStyle w:val="NoSpacing"/>
      </w:pPr>
      <w:r>
        <w:t>T</w:t>
      </w:r>
    </w:p>
    <w:p w:rsidR="000230BD" w:rsidRDefault="000230BD" w:rsidP="000230BD">
      <w:pPr>
        <w:pStyle w:val="NoSpacing"/>
      </w:pPr>
      <w:r>
        <w:t>T</w:t>
      </w:r>
    </w:p>
    <w:p w:rsidR="000230BD" w:rsidRDefault="000230BD" w:rsidP="000230BD">
      <w:pPr>
        <w:pStyle w:val="NoSpacing"/>
      </w:pPr>
      <w:r>
        <w:t>T</w:t>
      </w:r>
    </w:p>
    <w:p w:rsidR="000230BD" w:rsidRDefault="000230BD" w:rsidP="000230BD">
      <w:pPr>
        <w:pStyle w:val="NoSpacing"/>
      </w:pPr>
      <w:r>
        <w:t>T</w:t>
      </w:r>
    </w:p>
    <w:p w:rsidR="000230BD" w:rsidRDefault="000230BD" w:rsidP="000230BD">
      <w:pPr>
        <w:pStyle w:val="NoSpacing"/>
      </w:pPr>
      <w:r>
        <w:t>T</w:t>
      </w:r>
    </w:p>
    <w:p w:rsidR="000230BD" w:rsidRDefault="000230BD" w:rsidP="000230BD">
      <w:pPr>
        <w:pStyle w:val="NoSpacing"/>
      </w:pPr>
      <w:r>
        <w:t>(it has printed out T 6 times).</w:t>
      </w:r>
    </w:p>
    <w:p w:rsidR="00472485" w:rsidRDefault="00472485" w:rsidP="00472485">
      <w:pPr>
        <w:pStyle w:val="NoSpacing"/>
      </w:pPr>
    </w:p>
    <w:p w:rsidR="00472485" w:rsidRDefault="00472485" w:rsidP="00472485">
      <w:pPr>
        <w:pStyle w:val="NoSpacing"/>
        <w:rPr>
          <w:b/>
        </w:rPr>
      </w:pPr>
      <w:r>
        <w:rPr>
          <w:b/>
        </w:rPr>
        <w:t>Coding challenge 2</w:t>
      </w:r>
      <w:r w:rsidR="00861AFB">
        <w:rPr>
          <w:b/>
        </w:rPr>
        <w:t>4</w:t>
      </w:r>
      <w:r w:rsidR="00112558">
        <w:rPr>
          <w:b/>
        </w:rPr>
        <w:t>:</w:t>
      </w:r>
      <w:r w:rsidR="00CF57AC">
        <w:rPr>
          <w:b/>
        </w:rPr>
        <w:t xml:space="preserve"> Squares</w:t>
      </w:r>
    </w:p>
    <w:p w:rsidR="00CF57AC" w:rsidRPr="00CF57AC" w:rsidRDefault="00CF57AC" w:rsidP="00CF57AC">
      <w:pPr>
        <w:pStyle w:val="NoSpacing"/>
      </w:pPr>
      <w:r w:rsidRPr="00CF57AC">
        <w:t>The sequence 1,4,9,16,25 is made up of square numbers (i.e.1=12, 4 = 22, 9=32 etc.).</w:t>
      </w:r>
    </w:p>
    <w:p w:rsidR="00CF57AC" w:rsidRPr="00CF57AC" w:rsidRDefault="00CF57AC" w:rsidP="00CF57AC">
      <w:pPr>
        <w:pStyle w:val="NoSpacing"/>
      </w:pPr>
      <w:r w:rsidRPr="00CF57AC">
        <w:t>Write a program that writes out all the square numbers under 5000.</w:t>
      </w:r>
    </w:p>
    <w:p w:rsidR="00EF0C44" w:rsidRDefault="00EF0C44" w:rsidP="00EF0C44">
      <w:pPr>
        <w:pStyle w:val="NoSpacing"/>
      </w:pPr>
    </w:p>
    <w:p w:rsidR="00994BF0" w:rsidRDefault="00994BF0" w:rsidP="00C7326D">
      <w:pPr>
        <w:pStyle w:val="NoSpacing"/>
        <w:rPr>
          <w:b/>
          <w:sz w:val="36"/>
        </w:rPr>
      </w:pPr>
    </w:p>
    <w:p w:rsidR="00C7326D" w:rsidRDefault="00C7326D" w:rsidP="00C7326D">
      <w:pPr>
        <w:pStyle w:val="NoSpacing"/>
        <w:rPr>
          <w:b/>
          <w:sz w:val="36"/>
        </w:rPr>
      </w:pPr>
      <w:r>
        <w:rPr>
          <w:b/>
          <w:sz w:val="36"/>
        </w:rPr>
        <w:t>Section 7: Using random and time modules</w:t>
      </w:r>
    </w:p>
    <w:p w:rsidR="009A47D5" w:rsidRDefault="009A47D5" w:rsidP="00C7326D">
      <w:pPr>
        <w:pStyle w:val="NoSpacing"/>
        <w:rPr>
          <w:b/>
        </w:rPr>
      </w:pPr>
    </w:p>
    <w:p w:rsidR="00112558" w:rsidRDefault="00112558" w:rsidP="00112558">
      <w:pPr>
        <w:pStyle w:val="NoSpacing"/>
        <w:rPr>
          <w:b/>
        </w:rPr>
      </w:pPr>
      <w:r>
        <w:rPr>
          <w:b/>
        </w:rPr>
        <w:t>Coding challenge 2</w:t>
      </w:r>
      <w:r w:rsidR="00861AFB">
        <w:rPr>
          <w:b/>
        </w:rPr>
        <w:t>5</w:t>
      </w:r>
      <w:r>
        <w:rPr>
          <w:b/>
        </w:rPr>
        <w:t xml:space="preserve">: </w:t>
      </w:r>
      <w:r w:rsidR="000421C8">
        <w:rPr>
          <w:b/>
        </w:rPr>
        <w:t>Number</w:t>
      </w:r>
    </w:p>
    <w:p w:rsidR="00592B0F" w:rsidRPr="00126C41" w:rsidRDefault="00592B0F" w:rsidP="00592B0F">
      <w:pPr>
        <w:pStyle w:val="NoSpacing"/>
      </w:pPr>
      <w:r>
        <w:t>Generate a random number between 1 and 100.</w:t>
      </w:r>
    </w:p>
    <w:p w:rsidR="000421C8" w:rsidRDefault="000421C8" w:rsidP="00112558">
      <w:pPr>
        <w:pStyle w:val="NoSpacing"/>
        <w:rPr>
          <w:b/>
        </w:rPr>
      </w:pPr>
    </w:p>
    <w:p w:rsidR="000421C8" w:rsidRDefault="000421C8" w:rsidP="000421C8">
      <w:pPr>
        <w:pStyle w:val="NoSpacing"/>
        <w:rPr>
          <w:b/>
        </w:rPr>
      </w:pPr>
      <w:r>
        <w:rPr>
          <w:b/>
        </w:rPr>
        <w:t>Coding challenge 2</w:t>
      </w:r>
      <w:r w:rsidR="00861AFB">
        <w:rPr>
          <w:b/>
        </w:rPr>
        <w:t>6</w:t>
      </w:r>
      <w:r>
        <w:rPr>
          <w:b/>
        </w:rPr>
        <w:t>: Odds</w:t>
      </w:r>
    </w:p>
    <w:p w:rsidR="000421C8" w:rsidRDefault="00592B0F" w:rsidP="00112558">
      <w:pPr>
        <w:pStyle w:val="NoSpacing"/>
        <w:rPr>
          <w:b/>
        </w:rPr>
      </w:pPr>
      <w:r>
        <w:t>Generate a random odd number between 1 and 30.</w:t>
      </w:r>
    </w:p>
    <w:p w:rsidR="00112558" w:rsidRDefault="00112558" w:rsidP="00C7326D">
      <w:pPr>
        <w:pStyle w:val="NoSpacing"/>
        <w:rPr>
          <w:b/>
        </w:rPr>
      </w:pPr>
    </w:p>
    <w:p w:rsidR="00112558" w:rsidRDefault="00112558" w:rsidP="00C7326D">
      <w:pPr>
        <w:pStyle w:val="NoSpacing"/>
        <w:rPr>
          <w:b/>
        </w:rPr>
      </w:pPr>
    </w:p>
    <w:p w:rsidR="00112558" w:rsidRDefault="00112558" w:rsidP="00C7326D">
      <w:pPr>
        <w:pStyle w:val="NoSpacing"/>
        <w:rPr>
          <w:b/>
        </w:rPr>
      </w:pPr>
    </w:p>
    <w:p w:rsidR="009A47D5" w:rsidRPr="009A47D5" w:rsidRDefault="009A47D5" w:rsidP="00C7326D">
      <w:pPr>
        <w:pStyle w:val="NoSpacing"/>
      </w:pPr>
      <w:r>
        <w:rPr>
          <w:b/>
        </w:rPr>
        <w:t>Coding challenge</w:t>
      </w:r>
      <w:r w:rsidR="00861AFB">
        <w:rPr>
          <w:b/>
        </w:rPr>
        <w:t xml:space="preserve"> 27</w:t>
      </w:r>
      <w:r>
        <w:rPr>
          <w:b/>
        </w:rPr>
        <w:t xml:space="preserve">: Guess  </w:t>
      </w:r>
      <w:r>
        <w:t>(Remember to comment up your code to explain it.)</w:t>
      </w:r>
    </w:p>
    <w:p w:rsidR="009A47D5" w:rsidRDefault="009A47D5" w:rsidP="009A47D5">
      <w:pPr>
        <w:pStyle w:val="NoSpacing"/>
      </w:pPr>
      <w:r>
        <w:t>Write a program in which the computer thinks of a number between 1 and 100 (i.e. picks number at random). It should then ask the user to guess what number it is thinking of. It should then say whether the number the computer is thinking of is higher or lower than the one guessed. If the user guess correctly it should say well done and say how many guesses it took them, if not it asks them to guess again.</w:t>
      </w:r>
    </w:p>
    <w:p w:rsidR="009A47D5" w:rsidRDefault="009A47D5" w:rsidP="009A47D5">
      <w:pPr>
        <w:pStyle w:val="NoSpacing"/>
      </w:pPr>
    </w:p>
    <w:p w:rsidR="009A47D5" w:rsidRDefault="009A47D5" w:rsidP="009A47D5">
      <w:pPr>
        <w:pStyle w:val="NoSpacing"/>
      </w:pPr>
      <w:r>
        <w:t>E.g.</w:t>
      </w:r>
    </w:p>
    <w:p w:rsidR="009A47D5" w:rsidRPr="009A47D5" w:rsidRDefault="009A47D5" w:rsidP="009A47D5">
      <w:pPr>
        <w:pStyle w:val="NoSpacing"/>
      </w:pPr>
      <w:r w:rsidRPr="009A47D5">
        <w:t>I am thinking of a number between 1 and 100</w:t>
      </w:r>
    </w:p>
    <w:p w:rsidR="009A47D5" w:rsidRPr="009A47D5" w:rsidRDefault="009A47D5" w:rsidP="009A47D5">
      <w:pPr>
        <w:pStyle w:val="NoSpacing"/>
      </w:pPr>
      <w:r w:rsidRPr="009A47D5">
        <w:t>Please guess my number: 50</w:t>
      </w:r>
    </w:p>
    <w:p w:rsidR="009A47D5" w:rsidRPr="009A47D5" w:rsidRDefault="009A47D5" w:rsidP="009A47D5">
      <w:pPr>
        <w:pStyle w:val="NoSpacing"/>
      </w:pPr>
      <w:r w:rsidRPr="009A47D5">
        <w:t>That number is too high, please guess again: 10</w:t>
      </w:r>
    </w:p>
    <w:p w:rsidR="009A47D5" w:rsidRPr="009A47D5" w:rsidRDefault="009A47D5" w:rsidP="009A47D5">
      <w:pPr>
        <w:pStyle w:val="NoSpacing"/>
      </w:pPr>
      <w:r w:rsidRPr="009A47D5">
        <w:t>That number is too high, please guess again: 5</w:t>
      </w:r>
    </w:p>
    <w:p w:rsidR="009A47D5" w:rsidRPr="009A47D5" w:rsidRDefault="009A47D5" w:rsidP="009A47D5">
      <w:pPr>
        <w:pStyle w:val="NoSpacing"/>
      </w:pPr>
      <w:r w:rsidRPr="009A47D5">
        <w:t>That number is too low, please guess again: 7</w:t>
      </w:r>
    </w:p>
    <w:p w:rsidR="009A47D5" w:rsidRPr="009A47D5" w:rsidRDefault="009A47D5" w:rsidP="009A47D5">
      <w:pPr>
        <w:pStyle w:val="NoSpacing"/>
      </w:pPr>
      <w:r w:rsidRPr="009A47D5">
        <w:t>You have guessed correctly, well done!</w:t>
      </w:r>
    </w:p>
    <w:p w:rsidR="00C7326D" w:rsidRDefault="00C7326D" w:rsidP="00EF0C44">
      <w:pPr>
        <w:pStyle w:val="NoSpacing"/>
      </w:pPr>
    </w:p>
    <w:p w:rsidR="00592B0F" w:rsidRDefault="00592B0F">
      <w:pPr>
        <w:rPr>
          <w:b/>
        </w:rPr>
      </w:pPr>
      <w:r>
        <w:rPr>
          <w:b/>
        </w:rPr>
        <w:br w:type="page"/>
      </w:r>
    </w:p>
    <w:p w:rsidR="00592B0F" w:rsidRDefault="00592B0F" w:rsidP="00592B0F">
      <w:pPr>
        <w:pStyle w:val="NoSpacing"/>
        <w:rPr>
          <w:b/>
        </w:rPr>
      </w:pPr>
      <w:r>
        <w:rPr>
          <w:b/>
        </w:rPr>
        <w:lastRenderedPageBreak/>
        <w:t>Coding challenge 2</w:t>
      </w:r>
      <w:r w:rsidR="00396266">
        <w:rPr>
          <w:b/>
        </w:rPr>
        <w:t>8</w:t>
      </w:r>
      <w:r>
        <w:rPr>
          <w:b/>
        </w:rPr>
        <w:t>: Sleep</w:t>
      </w:r>
    </w:p>
    <w:p w:rsidR="00592B0F" w:rsidRDefault="00592B0F" w:rsidP="00592B0F">
      <w:pPr>
        <w:pStyle w:val="NoSpacing"/>
      </w:pPr>
      <w:r>
        <w:t>Write a program that asks the user to ask them a question. It should then say “I’m thinking” every 4 seconds for a total of 5 times and then answer “I don’t know the answer”.</w:t>
      </w:r>
    </w:p>
    <w:p w:rsidR="00592B0F" w:rsidRDefault="00592B0F" w:rsidP="00592B0F">
      <w:pPr>
        <w:pStyle w:val="NoSpacing"/>
      </w:pPr>
    </w:p>
    <w:p w:rsidR="00592B0F" w:rsidRDefault="00592B0F" w:rsidP="00592B0F">
      <w:pPr>
        <w:pStyle w:val="NoSpacing"/>
      </w:pPr>
      <w:r>
        <w:t>E.g.</w:t>
      </w:r>
    </w:p>
    <w:p w:rsidR="00592B0F" w:rsidRDefault="00592B0F" w:rsidP="00592B0F">
      <w:pPr>
        <w:pStyle w:val="NoSpacing"/>
      </w:pPr>
      <w:r>
        <w:t>What is your question?</w:t>
      </w:r>
    </w:p>
    <w:p w:rsidR="00592B0F" w:rsidRDefault="00592B0F" w:rsidP="00592B0F">
      <w:pPr>
        <w:pStyle w:val="NoSpacing"/>
      </w:pPr>
      <w:r>
        <w:t>I’m thinking (wait 4 seconds)</w:t>
      </w:r>
    </w:p>
    <w:p w:rsidR="00592B0F" w:rsidRDefault="00592B0F" w:rsidP="00592B0F">
      <w:pPr>
        <w:pStyle w:val="NoSpacing"/>
      </w:pPr>
      <w:r>
        <w:t>I’m thinking (wait 4 seconds)</w:t>
      </w:r>
    </w:p>
    <w:p w:rsidR="00592B0F" w:rsidRDefault="00592B0F" w:rsidP="00592B0F">
      <w:pPr>
        <w:pStyle w:val="NoSpacing"/>
      </w:pPr>
      <w:r>
        <w:t>I’m thinking (wait 4 seconds)</w:t>
      </w:r>
    </w:p>
    <w:p w:rsidR="00592B0F" w:rsidRDefault="00592B0F" w:rsidP="00592B0F">
      <w:pPr>
        <w:pStyle w:val="NoSpacing"/>
      </w:pPr>
      <w:r>
        <w:t>I’m thinking (wait 4 seconds)</w:t>
      </w:r>
    </w:p>
    <w:p w:rsidR="00592B0F" w:rsidRDefault="00592B0F" w:rsidP="00592B0F">
      <w:pPr>
        <w:pStyle w:val="NoSpacing"/>
      </w:pPr>
      <w:r>
        <w:t>I’m thinking (wait 4 seconds)</w:t>
      </w:r>
    </w:p>
    <w:p w:rsidR="00592B0F" w:rsidRDefault="00592B0F" w:rsidP="00592B0F">
      <w:pPr>
        <w:pStyle w:val="NoSpacing"/>
      </w:pPr>
      <w:r>
        <w:t>I don’t know the answer.</w:t>
      </w:r>
    </w:p>
    <w:p w:rsidR="00592B0F" w:rsidRDefault="00592B0F" w:rsidP="00592B0F">
      <w:pPr>
        <w:pStyle w:val="NoSpacing"/>
      </w:pPr>
    </w:p>
    <w:p w:rsidR="00592B0F" w:rsidRDefault="00592B0F" w:rsidP="00592B0F">
      <w:pPr>
        <w:pStyle w:val="NoSpacing"/>
      </w:pPr>
    </w:p>
    <w:p w:rsidR="00592B0F" w:rsidRDefault="00592B0F" w:rsidP="00592B0F">
      <w:pPr>
        <w:pStyle w:val="NoSpacing"/>
        <w:rPr>
          <w:b/>
          <w:sz w:val="36"/>
        </w:rPr>
      </w:pPr>
      <w:r>
        <w:rPr>
          <w:b/>
          <w:sz w:val="36"/>
        </w:rPr>
        <w:t>Section 8: Using functions (subroutines)</w:t>
      </w:r>
    </w:p>
    <w:p w:rsidR="00592B0F" w:rsidRDefault="00592B0F" w:rsidP="00592B0F">
      <w:pPr>
        <w:pStyle w:val="NoSpacing"/>
        <w:rPr>
          <w:b/>
        </w:rPr>
      </w:pPr>
    </w:p>
    <w:p w:rsidR="00592B0F" w:rsidRDefault="00592B0F" w:rsidP="00592B0F">
      <w:pPr>
        <w:pStyle w:val="NoSpacing"/>
        <w:rPr>
          <w:b/>
        </w:rPr>
      </w:pPr>
      <w:r>
        <w:rPr>
          <w:b/>
        </w:rPr>
        <w:t>Coding challenge 2</w:t>
      </w:r>
      <w:r w:rsidR="00396266">
        <w:rPr>
          <w:b/>
        </w:rPr>
        <w:t>9</w:t>
      </w:r>
      <w:r>
        <w:rPr>
          <w:b/>
        </w:rPr>
        <w:t>: Sleeping</w:t>
      </w:r>
    </w:p>
    <w:p w:rsidR="00592B0F" w:rsidRDefault="00592B0F" w:rsidP="00592B0F">
      <w:pPr>
        <w:pStyle w:val="NoSpacing"/>
      </w:pPr>
      <w:r>
        <w:t>Write a function that will print out a given piece of text, a set number of times. Call the function with the text “I’m still sleeping!” for 4 times and then “I’m awake!”  7 times and then “No I’m not!!!!” once.</w:t>
      </w:r>
    </w:p>
    <w:p w:rsidR="00592B0F" w:rsidRDefault="00592B0F" w:rsidP="00592B0F">
      <w:pPr>
        <w:pStyle w:val="NoSpacing"/>
      </w:pPr>
    </w:p>
    <w:p w:rsidR="00592B0F" w:rsidRDefault="00592B0F" w:rsidP="00592B0F">
      <w:pPr>
        <w:pStyle w:val="NoSpacing"/>
      </w:pPr>
    </w:p>
    <w:p w:rsidR="00592B0F" w:rsidRDefault="00592B0F" w:rsidP="00592B0F">
      <w:pPr>
        <w:pStyle w:val="NoSpacing"/>
      </w:pPr>
      <w:r>
        <w:rPr>
          <w:b/>
        </w:rPr>
        <w:t xml:space="preserve">Coding challenge </w:t>
      </w:r>
      <w:r w:rsidR="00396266">
        <w:rPr>
          <w:b/>
        </w:rPr>
        <w:t>30</w:t>
      </w:r>
      <w:r>
        <w:rPr>
          <w:b/>
        </w:rPr>
        <w:t>: Tripling</w:t>
      </w:r>
    </w:p>
    <w:p w:rsidR="00592B0F" w:rsidRDefault="00592B0F" w:rsidP="00592B0F">
      <w:pPr>
        <w:pStyle w:val="NoSpacing"/>
      </w:pPr>
      <w:r>
        <w:t>Write a function called triple that will triple a given number (i.e. multiply it by 3). Call the function with the number 15, then 4 and then 6.</w:t>
      </w:r>
    </w:p>
    <w:p w:rsidR="00592B0F" w:rsidRDefault="00592B0F" w:rsidP="00592B0F">
      <w:pPr>
        <w:pStyle w:val="NoSpacing"/>
      </w:pPr>
    </w:p>
    <w:p w:rsidR="00592B0F" w:rsidRDefault="00592B0F" w:rsidP="00592B0F">
      <w:pPr>
        <w:pStyle w:val="NoSpacing"/>
      </w:pPr>
      <w:r>
        <w:t>E.g.</w:t>
      </w:r>
    </w:p>
    <w:p w:rsidR="00592B0F" w:rsidRDefault="00592B0F" w:rsidP="00592B0F">
      <w:pPr>
        <w:pStyle w:val="NoSpacing"/>
      </w:pPr>
      <w:r>
        <w:t xml:space="preserve">Triple 15 is </w:t>
      </w:r>
    </w:p>
    <w:p w:rsidR="00592B0F" w:rsidRDefault="00592B0F" w:rsidP="00592B0F">
      <w:pPr>
        <w:pStyle w:val="NoSpacing"/>
      </w:pPr>
      <w:r>
        <w:t>45</w:t>
      </w:r>
    </w:p>
    <w:p w:rsidR="00592B0F" w:rsidRDefault="00592B0F" w:rsidP="00592B0F">
      <w:pPr>
        <w:pStyle w:val="NoSpacing"/>
      </w:pPr>
      <w:r>
        <w:t xml:space="preserve">Triple 14 is </w:t>
      </w:r>
    </w:p>
    <w:p w:rsidR="00592B0F" w:rsidRDefault="00592B0F" w:rsidP="00592B0F">
      <w:pPr>
        <w:pStyle w:val="NoSpacing"/>
      </w:pPr>
      <w:r>
        <w:t>42</w:t>
      </w:r>
    </w:p>
    <w:p w:rsidR="00592B0F" w:rsidRDefault="00592B0F" w:rsidP="00592B0F">
      <w:pPr>
        <w:pStyle w:val="NoSpacing"/>
      </w:pPr>
      <w:r>
        <w:t xml:space="preserve">Triple 6 is </w:t>
      </w:r>
    </w:p>
    <w:p w:rsidR="00592B0F" w:rsidRDefault="00592B0F" w:rsidP="00592B0F">
      <w:pPr>
        <w:pStyle w:val="NoSpacing"/>
      </w:pPr>
      <w:r>
        <w:t>18</w:t>
      </w:r>
    </w:p>
    <w:p w:rsidR="00592B0F" w:rsidRDefault="00592B0F" w:rsidP="00592B0F">
      <w:pPr>
        <w:pStyle w:val="NoSpacing"/>
      </w:pPr>
    </w:p>
    <w:p w:rsidR="00592B0F" w:rsidRDefault="00592B0F" w:rsidP="00592B0F">
      <w:pPr>
        <w:pStyle w:val="NoSpacing"/>
      </w:pPr>
    </w:p>
    <w:p w:rsidR="00592B0F" w:rsidRDefault="00592B0F" w:rsidP="00592B0F">
      <w:pPr>
        <w:pStyle w:val="NoSpacing"/>
        <w:rPr>
          <w:b/>
        </w:rPr>
      </w:pPr>
      <w:r>
        <w:rPr>
          <w:b/>
        </w:rPr>
        <w:t xml:space="preserve">Coding challenge </w:t>
      </w:r>
      <w:r w:rsidR="00396266">
        <w:rPr>
          <w:b/>
        </w:rPr>
        <w:t>31</w:t>
      </w:r>
      <w:r>
        <w:rPr>
          <w:b/>
        </w:rPr>
        <w:t>: Radius</w:t>
      </w:r>
    </w:p>
    <w:p w:rsidR="00592B0F" w:rsidRDefault="00592B0F" w:rsidP="00592B0F">
      <w:pPr>
        <w:pStyle w:val="NoSpacing"/>
      </w:pPr>
      <w:r>
        <w:t>Write a function called circle that takes in a float representing the radius and returns the area of a circle. (Remember that the area of a circle = 3.141592 * radius * radius).</w:t>
      </w:r>
    </w:p>
    <w:p w:rsidR="00592B0F" w:rsidRDefault="00592B0F" w:rsidP="00592B0F">
      <w:pPr>
        <w:pStyle w:val="NoSpacing"/>
      </w:pPr>
    </w:p>
    <w:p w:rsidR="00592B0F" w:rsidRDefault="00592B0F" w:rsidP="00592B0F">
      <w:pPr>
        <w:pStyle w:val="NoSpacing"/>
      </w:pPr>
      <w:r>
        <w:t>Then call your function from this main program:</w:t>
      </w:r>
    </w:p>
    <w:p w:rsidR="00592B0F" w:rsidRDefault="00641530" w:rsidP="00592B0F">
      <w:pPr>
        <w:pStyle w:val="NoSpacing"/>
      </w:pPr>
      <w:r>
        <w:t>print circle(1.0)</w:t>
      </w:r>
    </w:p>
    <w:p w:rsidR="00592B0F" w:rsidRDefault="00641530" w:rsidP="00592B0F">
      <w:pPr>
        <w:pStyle w:val="NoSpacing"/>
      </w:pPr>
      <w:r>
        <w:t>print circle(2.0)</w:t>
      </w:r>
    </w:p>
    <w:p w:rsidR="00592B0F" w:rsidRDefault="00641530" w:rsidP="00592B0F">
      <w:pPr>
        <w:pStyle w:val="NoSpacing"/>
      </w:pPr>
      <w:r>
        <w:t>print circle(3.0)</w:t>
      </w:r>
    </w:p>
    <w:p w:rsidR="00592B0F" w:rsidRDefault="00592B0F" w:rsidP="00592B0F">
      <w:pPr>
        <w:pStyle w:val="NoSpacing"/>
      </w:pPr>
    </w:p>
    <w:p w:rsidR="00592B0F" w:rsidRDefault="00592B0F" w:rsidP="00592B0F">
      <w:pPr>
        <w:pStyle w:val="NoSpacing"/>
      </w:pPr>
    </w:p>
    <w:p w:rsidR="00592B0F" w:rsidRDefault="00592B0F" w:rsidP="00592B0F">
      <w:pPr>
        <w:pStyle w:val="NoSpacing"/>
        <w:rPr>
          <w:b/>
        </w:rPr>
      </w:pPr>
      <w:r>
        <w:rPr>
          <w:b/>
        </w:rPr>
        <w:t xml:space="preserve">Coding challenge </w:t>
      </w:r>
      <w:r w:rsidR="00396266">
        <w:rPr>
          <w:b/>
        </w:rPr>
        <w:t>32</w:t>
      </w:r>
      <w:r>
        <w:rPr>
          <w:b/>
        </w:rPr>
        <w:t>: Rectangle</w:t>
      </w:r>
    </w:p>
    <w:p w:rsidR="00592B0F" w:rsidRDefault="00592B0F" w:rsidP="00592B0F">
      <w:pPr>
        <w:pStyle w:val="NoSpacing"/>
      </w:pPr>
      <w:r>
        <w:t>Write a function called rectangle that takes in two floats representing the length and width and returns the area of the rectangle.</w:t>
      </w:r>
    </w:p>
    <w:p w:rsidR="00592B0F" w:rsidRDefault="00592B0F" w:rsidP="00592B0F">
      <w:pPr>
        <w:pStyle w:val="NoSpacing"/>
      </w:pPr>
    </w:p>
    <w:p w:rsidR="00592B0F" w:rsidRDefault="00592B0F" w:rsidP="00592B0F">
      <w:pPr>
        <w:pStyle w:val="NoSpacing"/>
      </w:pPr>
      <w:r>
        <w:t>Then call your function from this main program:</w:t>
      </w:r>
    </w:p>
    <w:p w:rsidR="00592B0F" w:rsidRDefault="00641530" w:rsidP="00592B0F">
      <w:pPr>
        <w:pStyle w:val="NoSpacing"/>
      </w:pPr>
      <w:r>
        <w:t>print rectangle(1.0,2.5)</w:t>
      </w:r>
    </w:p>
    <w:p w:rsidR="00592B0F" w:rsidRDefault="00641530" w:rsidP="00592B0F">
      <w:pPr>
        <w:pStyle w:val="NoSpacing"/>
      </w:pPr>
      <w:r>
        <w:t>print rectangle(12.3,1.5)</w:t>
      </w:r>
    </w:p>
    <w:p w:rsidR="00592B0F" w:rsidRDefault="00641530" w:rsidP="00592B0F">
      <w:pPr>
        <w:pStyle w:val="NoSpacing"/>
      </w:pPr>
      <w:r>
        <w:t>print rectangle(1.4,1.8)</w:t>
      </w:r>
    </w:p>
    <w:p w:rsidR="00592B0F" w:rsidRDefault="00592B0F" w:rsidP="00592B0F">
      <w:pPr>
        <w:pStyle w:val="NoSpacing"/>
        <w:rPr>
          <w:b/>
          <w:sz w:val="36"/>
        </w:rPr>
      </w:pPr>
      <w:r>
        <w:rPr>
          <w:b/>
          <w:sz w:val="36"/>
        </w:rPr>
        <w:lastRenderedPageBreak/>
        <w:t>Section 9: Using lists</w:t>
      </w:r>
    </w:p>
    <w:p w:rsidR="007E4ED1" w:rsidRDefault="007E4ED1" w:rsidP="00396266">
      <w:pPr>
        <w:pStyle w:val="NoSpacing"/>
        <w:rPr>
          <w:b/>
        </w:rPr>
      </w:pPr>
      <w:r>
        <w:rPr>
          <w:b/>
        </w:rPr>
        <w:t>Coding challenge 33: Colours</w:t>
      </w:r>
    </w:p>
    <w:p w:rsidR="007E4ED1" w:rsidRDefault="007E4ED1" w:rsidP="00396266">
      <w:pPr>
        <w:pStyle w:val="NoSpacing"/>
        <w:rPr>
          <w:b/>
        </w:rPr>
      </w:pPr>
      <w:r>
        <w:t>Write a program that has a list of three of colours (red, blue, green) and prints this out. It should then add yellow to the list and print it out. It should then remove blue and print out the length of the list.</w:t>
      </w:r>
    </w:p>
    <w:p w:rsidR="007E4ED1" w:rsidRDefault="007E4ED1" w:rsidP="00396266">
      <w:pPr>
        <w:pStyle w:val="NoSpacing"/>
        <w:rPr>
          <w:b/>
        </w:rPr>
      </w:pPr>
    </w:p>
    <w:p w:rsidR="007E4ED1" w:rsidRDefault="007E4ED1" w:rsidP="00396266">
      <w:pPr>
        <w:pStyle w:val="NoSpacing"/>
        <w:rPr>
          <w:b/>
        </w:rPr>
      </w:pPr>
    </w:p>
    <w:p w:rsidR="007E4ED1" w:rsidRDefault="007E4ED1" w:rsidP="007E4ED1">
      <w:pPr>
        <w:pStyle w:val="NoSpacing"/>
        <w:rPr>
          <w:b/>
        </w:rPr>
      </w:pPr>
      <w:r>
        <w:rPr>
          <w:b/>
        </w:rPr>
        <w:t>Coding challenge 3</w:t>
      </w:r>
      <w:r w:rsidR="00586064">
        <w:rPr>
          <w:b/>
        </w:rPr>
        <w:t>4</w:t>
      </w:r>
      <w:r>
        <w:rPr>
          <w:b/>
        </w:rPr>
        <w:t xml:space="preserve">: </w:t>
      </w:r>
      <w:r w:rsidR="00586064">
        <w:rPr>
          <w:b/>
        </w:rPr>
        <w:t>Months</w:t>
      </w:r>
    </w:p>
    <w:p w:rsidR="007E4ED1" w:rsidRDefault="007E4ED1" w:rsidP="007E4ED1">
      <w:pPr>
        <w:pStyle w:val="NoSpacing"/>
        <w:rPr>
          <w:b/>
        </w:rPr>
      </w:pPr>
      <w:r>
        <w:t xml:space="preserve">Write a program that has a list of three of </w:t>
      </w:r>
      <w:r w:rsidR="006704A4">
        <w:t>months</w:t>
      </w:r>
      <w:r>
        <w:t xml:space="preserve"> (</w:t>
      </w:r>
      <w:r w:rsidR="00586064">
        <w:t>January</w:t>
      </w:r>
      <w:r>
        <w:t xml:space="preserve">, </w:t>
      </w:r>
      <w:r w:rsidR="00586064">
        <w:t>February</w:t>
      </w:r>
      <w:r>
        <w:t xml:space="preserve">, </w:t>
      </w:r>
      <w:r w:rsidR="00586064">
        <w:t>March</w:t>
      </w:r>
      <w:r>
        <w:t xml:space="preserve">) and prints this out. It should then add </w:t>
      </w:r>
      <w:r w:rsidR="00586064">
        <w:t>April</w:t>
      </w:r>
      <w:r>
        <w:t xml:space="preserve"> to the list and print it out. It should then remove </w:t>
      </w:r>
      <w:r w:rsidR="00586064">
        <w:t>the 2</w:t>
      </w:r>
      <w:r w:rsidR="00586064" w:rsidRPr="00586064">
        <w:rPr>
          <w:vertAlign w:val="superscript"/>
        </w:rPr>
        <w:t>nd</w:t>
      </w:r>
      <w:r w:rsidR="00586064">
        <w:t xml:space="preserve"> item on the list</w:t>
      </w:r>
      <w:r>
        <w:t xml:space="preserve"> and print out the length of the list</w:t>
      </w:r>
      <w:r w:rsidR="005819D2">
        <w:t xml:space="preserve"> and the full list</w:t>
      </w:r>
      <w:r>
        <w:t>.</w:t>
      </w:r>
    </w:p>
    <w:p w:rsidR="007E4ED1" w:rsidRDefault="007E4ED1" w:rsidP="00396266">
      <w:pPr>
        <w:pStyle w:val="NoSpacing"/>
        <w:rPr>
          <w:b/>
        </w:rPr>
      </w:pPr>
    </w:p>
    <w:p w:rsidR="007E4ED1" w:rsidRDefault="007E4ED1" w:rsidP="00396266">
      <w:pPr>
        <w:pStyle w:val="NoSpacing"/>
        <w:rPr>
          <w:b/>
        </w:rPr>
      </w:pPr>
    </w:p>
    <w:p w:rsidR="00396266" w:rsidRDefault="00396266" w:rsidP="00396266">
      <w:pPr>
        <w:pStyle w:val="NoSpacing"/>
        <w:rPr>
          <w:b/>
        </w:rPr>
      </w:pPr>
      <w:r>
        <w:rPr>
          <w:b/>
        </w:rPr>
        <w:t xml:space="preserve">Coding challenge </w:t>
      </w:r>
      <w:r w:rsidR="007E4ED1">
        <w:rPr>
          <w:b/>
        </w:rPr>
        <w:t>35</w:t>
      </w:r>
      <w:r>
        <w:rPr>
          <w:b/>
        </w:rPr>
        <w:t xml:space="preserve">: </w:t>
      </w:r>
      <w:r w:rsidR="00945110">
        <w:rPr>
          <w:b/>
        </w:rPr>
        <w:t>Name_generator</w:t>
      </w:r>
    </w:p>
    <w:p w:rsidR="00945110" w:rsidRDefault="00945110" w:rsidP="00945110">
      <w:pPr>
        <w:pStyle w:val="NoSpacing"/>
      </w:pPr>
      <w:r>
        <w:t xml:space="preserve">Write a program that keeps asking for names until the word END is entered at which point it prints out the </w:t>
      </w:r>
      <w:r w:rsidR="007E4ED1">
        <w:t xml:space="preserve">number of names and the </w:t>
      </w:r>
      <w:r>
        <w:t>list of names. (Hint: You will need to ask for the input</w:t>
      </w:r>
      <w:r w:rsidR="007E4ED1">
        <w:t xml:space="preserve"> inside a while loop).</w:t>
      </w:r>
    </w:p>
    <w:p w:rsidR="007E4ED1" w:rsidRDefault="007E4ED1" w:rsidP="00945110">
      <w:pPr>
        <w:pStyle w:val="NoSpacing"/>
      </w:pPr>
    </w:p>
    <w:p w:rsidR="007E4ED1" w:rsidRDefault="007E4ED1" w:rsidP="00945110">
      <w:pPr>
        <w:pStyle w:val="NoSpacing"/>
      </w:pPr>
      <w:r>
        <w:t>E.g</w:t>
      </w:r>
    </w:p>
    <w:p w:rsidR="00945110" w:rsidRDefault="007E4ED1" w:rsidP="00945110">
      <w:pPr>
        <w:pStyle w:val="NoSpacing"/>
      </w:pPr>
      <w:r>
        <w:rPr>
          <w:noProof/>
          <w:lang w:eastAsia="en-GB"/>
        </w:rPr>
        <mc:AlternateContent>
          <mc:Choice Requires="wps">
            <w:drawing>
              <wp:anchor distT="0" distB="0" distL="114300" distR="114300" simplePos="0" relativeHeight="251659264" behindDoc="0" locked="0" layoutInCell="1" allowOverlap="1" wp14:anchorId="4B40D1AC" wp14:editId="10B89678">
                <wp:simplePos x="0" y="0"/>
                <wp:positionH relativeFrom="column">
                  <wp:posOffset>3602990</wp:posOffset>
                </wp:positionH>
                <wp:positionV relativeFrom="paragraph">
                  <wp:posOffset>86995</wp:posOffset>
                </wp:positionV>
                <wp:extent cx="2640330" cy="1045845"/>
                <wp:effectExtent l="0" t="0" r="26670" b="20955"/>
                <wp:wrapNone/>
                <wp:docPr id="1" name="Text Box 1"/>
                <wp:cNvGraphicFramePr/>
                <a:graphic xmlns:a="http://schemas.openxmlformats.org/drawingml/2006/main">
                  <a:graphicData uri="http://schemas.microsoft.com/office/word/2010/wordprocessingShape">
                    <wps:wsp>
                      <wps:cNvSpPr txBox="1"/>
                      <wps:spPr>
                        <a:xfrm>
                          <a:off x="0" y="0"/>
                          <a:ext cx="2640330" cy="10458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4ED1" w:rsidRPr="007E4ED1" w:rsidRDefault="007E4ED1" w:rsidP="007E4ED1">
                            <w:pPr>
                              <w:pStyle w:val="NoSpacing"/>
                            </w:pPr>
                            <w:r>
                              <w:rPr>
                                <w:b/>
                              </w:rPr>
                              <w:t xml:space="preserve">Note: </w:t>
                            </w:r>
                            <w:r>
                              <w:t>These challenges are getting harder! You will need to use all your previous knowledge as well as the new items for this list. Make sure you test them properly so that they work exactly as you want!</w:t>
                            </w:r>
                          </w:p>
                          <w:p w:rsidR="007E4ED1" w:rsidRDefault="007E4E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0D1AC" id="_x0000_t202" coordsize="21600,21600" o:spt="202" path="m,l,21600r21600,l21600,xe">
                <v:stroke joinstyle="miter"/>
                <v:path gradientshapeok="t" o:connecttype="rect"/>
              </v:shapetype>
              <v:shape id="Text Box 1" o:spid="_x0000_s1026" type="#_x0000_t202" style="position:absolute;margin-left:283.7pt;margin-top:6.85pt;width:207.9pt;height:8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" fillcolor="white [3201]" strokeweight=".5pt">
                <v:textbox>
                  <w:txbxContent>
                    <w:p w:rsidR="007E4ED1" w:rsidRPr="007E4ED1" w:rsidRDefault="007E4ED1" w:rsidP="007E4ED1">
                      <w:pPr>
                        <w:pStyle w:val="NoSpacing"/>
                      </w:pPr>
                      <w:r>
                        <w:rPr>
                          <w:b/>
                        </w:rPr>
                        <w:t xml:space="preserve">Note: </w:t>
                      </w:r>
                      <w:r>
                        <w:t>These challenges are getting harder! You will need to use all your previous knowledge as well as the new items for this list. Make sure you test them properly so that they work exactly as you want!</w:t>
                      </w:r>
                    </w:p>
                    <w:p w:rsidR="007E4ED1" w:rsidRDefault="007E4ED1"/>
                  </w:txbxContent>
                </v:textbox>
              </v:shape>
            </w:pict>
          </mc:Fallback>
        </mc:AlternateContent>
      </w:r>
      <w:r w:rsidR="00945110">
        <w:t>Please enter a name: Alfred</w:t>
      </w:r>
    </w:p>
    <w:p w:rsidR="00945110" w:rsidRDefault="00945110" w:rsidP="00945110">
      <w:pPr>
        <w:pStyle w:val="NoSpacing"/>
      </w:pPr>
      <w:r>
        <w:t>Please enter a name: Bradley</w:t>
      </w:r>
    </w:p>
    <w:p w:rsidR="00945110" w:rsidRDefault="00945110" w:rsidP="00945110">
      <w:pPr>
        <w:pStyle w:val="NoSpacing"/>
      </w:pPr>
      <w:r>
        <w:t>Please enter a name: Connor</w:t>
      </w:r>
    </w:p>
    <w:p w:rsidR="00945110" w:rsidRDefault="00945110" w:rsidP="00945110">
      <w:pPr>
        <w:pStyle w:val="NoSpacing"/>
      </w:pPr>
      <w:r>
        <w:t>Please enter a name: David</w:t>
      </w:r>
    </w:p>
    <w:p w:rsidR="00945110" w:rsidRDefault="00945110" w:rsidP="00945110">
      <w:pPr>
        <w:pStyle w:val="NoSpacing"/>
      </w:pPr>
      <w:r>
        <w:t>Please enter a name: Emily</w:t>
      </w:r>
    </w:p>
    <w:p w:rsidR="00945110" w:rsidRDefault="00945110" w:rsidP="00945110">
      <w:pPr>
        <w:pStyle w:val="NoSpacing"/>
      </w:pPr>
      <w:r>
        <w:t>Please enter a name: END</w:t>
      </w:r>
    </w:p>
    <w:p w:rsidR="00945110" w:rsidRDefault="00945110" w:rsidP="00945110">
      <w:pPr>
        <w:pStyle w:val="NoSpacing"/>
      </w:pPr>
      <w:r>
        <w:t>You have entered 5 names.</w:t>
      </w:r>
    </w:p>
    <w:p w:rsidR="00396266" w:rsidRDefault="00945110" w:rsidP="00945110">
      <w:pPr>
        <w:pStyle w:val="NoSpacing"/>
      </w:pPr>
      <w:r>
        <w:t>['Alfred', 'Bradley', 'Connor', 'David', 'Emily']</w:t>
      </w:r>
    </w:p>
    <w:p w:rsidR="007E4ED1" w:rsidRDefault="007E4ED1" w:rsidP="00945110">
      <w:pPr>
        <w:pStyle w:val="NoSpacing"/>
      </w:pPr>
    </w:p>
    <w:p w:rsidR="00586064" w:rsidRDefault="00586064" w:rsidP="00586064">
      <w:pPr>
        <w:pStyle w:val="NoSpacing"/>
        <w:rPr>
          <w:b/>
        </w:rPr>
      </w:pPr>
      <w:r>
        <w:rPr>
          <w:b/>
        </w:rPr>
        <w:t>Coding challenge 36: Name_chooser</w:t>
      </w:r>
    </w:p>
    <w:p w:rsidR="007E4ED1" w:rsidRDefault="007E4ED1" w:rsidP="007E4ED1">
      <w:pPr>
        <w:pStyle w:val="NoSpacing"/>
      </w:pPr>
      <w:r>
        <w:t>Write a program that asks the user to enter 5 names which it stores in a list. Next, get it to</w:t>
      </w:r>
      <w:r w:rsidR="005819D2">
        <w:t xml:space="preserve"> </w:t>
      </w:r>
      <w:r>
        <w:t>pick one of these names at random and declare that person as the winner. (Hint: You will</w:t>
      </w:r>
      <w:r w:rsidR="005819D2">
        <w:t xml:space="preserve"> need to generate a random number.)</w:t>
      </w:r>
    </w:p>
    <w:p w:rsidR="005819D2" w:rsidRDefault="002A19D0" w:rsidP="007E4ED1">
      <w:pPr>
        <w:pStyle w:val="NoSpacing"/>
      </w:pPr>
      <w:r>
        <w:rPr>
          <w:noProof/>
          <w:lang w:eastAsia="en-GB"/>
        </w:rPr>
        <mc:AlternateContent>
          <mc:Choice Requires="wps">
            <w:drawing>
              <wp:anchor distT="0" distB="0" distL="114300" distR="114300" simplePos="0" relativeHeight="251661312" behindDoc="0" locked="0" layoutInCell="1" allowOverlap="1" wp14:anchorId="60AD38AD" wp14:editId="70643397">
                <wp:simplePos x="0" y="0"/>
                <wp:positionH relativeFrom="column">
                  <wp:posOffset>3603193</wp:posOffset>
                </wp:positionH>
                <wp:positionV relativeFrom="paragraph">
                  <wp:posOffset>60274</wp:posOffset>
                </wp:positionV>
                <wp:extent cx="2640330" cy="1163117"/>
                <wp:effectExtent l="0" t="0" r="26670" b="18415"/>
                <wp:wrapNone/>
                <wp:docPr id="2" name="Text Box 2"/>
                <wp:cNvGraphicFramePr/>
                <a:graphic xmlns:a="http://schemas.openxmlformats.org/drawingml/2006/main">
                  <a:graphicData uri="http://schemas.microsoft.com/office/word/2010/wordprocessingShape">
                    <wps:wsp>
                      <wps:cNvSpPr txBox="1"/>
                      <wps:spPr>
                        <a:xfrm>
                          <a:off x="0" y="0"/>
                          <a:ext cx="2640330" cy="11631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19D0" w:rsidRDefault="002A19D0" w:rsidP="002A19D0">
                            <w:pPr>
                              <w:pStyle w:val="NoSpacing"/>
                            </w:pPr>
                            <w:r>
                              <w:rPr>
                                <w:b/>
                              </w:rPr>
                              <w:t>Remember</w:t>
                            </w:r>
                            <w:r>
                              <w:t xml:space="preserve"> to comment up your code so you know what you have done when you look back at it. </w:t>
                            </w:r>
                          </w:p>
                          <w:p w:rsidR="002A19D0" w:rsidRDefault="002A19D0" w:rsidP="002A19D0">
                            <w:pPr>
                              <w:pStyle w:val="NoSpacing"/>
                            </w:pPr>
                          </w:p>
                          <w:p w:rsidR="002A19D0" w:rsidRDefault="002A19D0" w:rsidP="002A19D0">
                            <w:pPr>
                              <w:pStyle w:val="NoSpacing"/>
                            </w:pPr>
                            <w:r>
                              <w:t>You will have to do this in your controlled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AD38AD" id="Text Box 2" o:spid="_x0000_s1027" type="#_x0000_t202" style="position:absolute;margin-left:283.7pt;margin-top:4.75pt;width:207.9pt;height:9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" fillcolor="white [3201]" strokeweight=".5pt">
                <v:textbox>
                  <w:txbxContent>
                    <w:p w:rsidR="002A19D0" w:rsidRDefault="002A19D0" w:rsidP="002A19D0">
                      <w:pPr>
                        <w:pStyle w:val="NoSpacing"/>
                      </w:pPr>
                      <w:r>
                        <w:rPr>
                          <w:b/>
                        </w:rPr>
                        <w:t>Remember</w:t>
                      </w:r>
                      <w:r>
                        <w:t xml:space="preserve"> to comment up your code so you know what you have done when you look back at it. </w:t>
                      </w:r>
                    </w:p>
                    <w:p w:rsidR="002A19D0" w:rsidRDefault="002A19D0" w:rsidP="002A19D0">
                      <w:pPr>
                        <w:pStyle w:val="NoSpacing"/>
                      </w:pPr>
                    </w:p>
                    <w:p w:rsidR="002A19D0" w:rsidRDefault="002A19D0" w:rsidP="002A19D0">
                      <w:pPr>
                        <w:pStyle w:val="NoSpacing"/>
                      </w:pPr>
                      <w:r>
                        <w:t>You will have to do this in your controlled assessment!</w:t>
                      </w:r>
                    </w:p>
                  </w:txbxContent>
                </v:textbox>
              </v:shape>
            </w:pict>
          </mc:Fallback>
        </mc:AlternateContent>
      </w:r>
    </w:p>
    <w:p w:rsidR="007E4ED1" w:rsidRDefault="007E4ED1" w:rsidP="007E4ED1">
      <w:pPr>
        <w:pStyle w:val="NoSpacing"/>
      </w:pPr>
      <w:r>
        <w:t>E.g.</w:t>
      </w:r>
    </w:p>
    <w:p w:rsidR="007E4ED1" w:rsidRDefault="005819D2" w:rsidP="007E4ED1">
      <w:pPr>
        <w:pStyle w:val="NoSpacing"/>
      </w:pPr>
      <w:r>
        <w:t>Please enter name</w:t>
      </w:r>
      <w:r w:rsidR="007E4ED1">
        <w:t>:</w:t>
      </w:r>
      <w:r>
        <w:t xml:space="preserve"> </w:t>
      </w:r>
      <w:r w:rsidR="007E4ED1">
        <w:t>Sarah</w:t>
      </w:r>
    </w:p>
    <w:p w:rsidR="007E4ED1" w:rsidRDefault="005819D2" w:rsidP="007E4ED1">
      <w:pPr>
        <w:pStyle w:val="NoSpacing"/>
      </w:pPr>
      <w:r>
        <w:t>Please enter name</w:t>
      </w:r>
      <w:r w:rsidR="007E4ED1">
        <w:t>:</w:t>
      </w:r>
      <w:r>
        <w:t xml:space="preserve"> </w:t>
      </w:r>
      <w:r w:rsidR="007E4ED1">
        <w:t>Nathan</w:t>
      </w:r>
    </w:p>
    <w:p w:rsidR="007E4ED1" w:rsidRDefault="005819D2" w:rsidP="007E4ED1">
      <w:pPr>
        <w:pStyle w:val="NoSpacing"/>
      </w:pPr>
      <w:r>
        <w:t>Please enter name</w:t>
      </w:r>
      <w:r w:rsidR="007E4ED1">
        <w:t>:</w:t>
      </w:r>
      <w:r>
        <w:t xml:space="preserve"> </w:t>
      </w:r>
      <w:r w:rsidR="007E4ED1">
        <w:t>Aniela</w:t>
      </w:r>
    </w:p>
    <w:p w:rsidR="007E4ED1" w:rsidRDefault="004B16C7" w:rsidP="007E4ED1">
      <w:pPr>
        <w:pStyle w:val="NoSpacing"/>
      </w:pPr>
      <w:r>
        <w:t>Please enter name</w:t>
      </w:r>
      <w:r w:rsidR="007E4ED1">
        <w:t>:</w:t>
      </w:r>
      <w:r w:rsidR="005819D2">
        <w:t xml:space="preserve"> </w:t>
      </w:r>
      <w:r w:rsidR="007E4ED1">
        <w:t>Safiya</w:t>
      </w:r>
    </w:p>
    <w:p w:rsidR="007E4ED1" w:rsidRDefault="007E4ED1" w:rsidP="007E4ED1">
      <w:pPr>
        <w:pStyle w:val="NoSpacing"/>
      </w:pPr>
      <w:r>
        <w:t>Please enter name:</w:t>
      </w:r>
      <w:r w:rsidR="005819D2">
        <w:t xml:space="preserve"> </w:t>
      </w:r>
      <w:r>
        <w:t>Bob</w:t>
      </w:r>
    </w:p>
    <w:p w:rsidR="007E4ED1" w:rsidRPr="00396266" w:rsidRDefault="007E4ED1" w:rsidP="007E4ED1">
      <w:pPr>
        <w:pStyle w:val="NoSpacing"/>
      </w:pPr>
      <w:r>
        <w:t>Well Done Bob you are the winner!</w:t>
      </w:r>
    </w:p>
    <w:p w:rsidR="00592B0F" w:rsidRDefault="00592B0F" w:rsidP="00592B0F">
      <w:pPr>
        <w:pStyle w:val="NoSpacing"/>
        <w:rPr>
          <w:b/>
          <w:sz w:val="36"/>
        </w:rPr>
      </w:pPr>
    </w:p>
    <w:p w:rsidR="00592B0F" w:rsidRDefault="00592B0F" w:rsidP="00592B0F">
      <w:pPr>
        <w:pStyle w:val="NoSpacing"/>
        <w:rPr>
          <w:b/>
          <w:sz w:val="36"/>
        </w:rPr>
      </w:pPr>
      <w:r>
        <w:rPr>
          <w:b/>
          <w:sz w:val="36"/>
        </w:rPr>
        <w:t>Section 10: String handling</w:t>
      </w:r>
    </w:p>
    <w:p w:rsidR="00332C37" w:rsidRDefault="00332C37" w:rsidP="00332C37">
      <w:pPr>
        <w:pStyle w:val="NoSpacing"/>
        <w:rPr>
          <w:b/>
        </w:rPr>
      </w:pPr>
      <w:r>
        <w:rPr>
          <w:b/>
        </w:rPr>
        <w:t>Coding challenge 37: Sentence1</w:t>
      </w:r>
    </w:p>
    <w:p w:rsidR="00332C37" w:rsidRPr="00332C37" w:rsidRDefault="00332C37" w:rsidP="00332C37">
      <w:pPr>
        <w:pStyle w:val="NoSpacing"/>
      </w:pPr>
      <w:r>
        <w:t>Write a program that takes the sentence ‘I like to go on holiday by the sea.’ and prints out each character on a new line.</w:t>
      </w:r>
    </w:p>
    <w:p w:rsidR="00592B0F" w:rsidRDefault="00592B0F" w:rsidP="00592B0F">
      <w:pPr>
        <w:pStyle w:val="NoSpacing"/>
        <w:rPr>
          <w:b/>
          <w:sz w:val="36"/>
        </w:rPr>
      </w:pPr>
    </w:p>
    <w:p w:rsidR="00332C37" w:rsidRDefault="00332C37" w:rsidP="00332C37">
      <w:pPr>
        <w:pStyle w:val="NoSpacing"/>
        <w:rPr>
          <w:b/>
        </w:rPr>
      </w:pPr>
      <w:r>
        <w:rPr>
          <w:b/>
        </w:rPr>
        <w:t>Coding challenge 38: Sentence2</w:t>
      </w:r>
    </w:p>
    <w:p w:rsidR="00332C37" w:rsidRPr="00332C37" w:rsidRDefault="00332C37" w:rsidP="00332C37">
      <w:pPr>
        <w:pStyle w:val="NoSpacing"/>
      </w:pPr>
      <w:r>
        <w:t>Write a program that takes the sentence ‘I like to go on holiday by the sea.’ and prints the length of the string. It should also then print the 8</w:t>
      </w:r>
      <w:r w:rsidRPr="00332C37">
        <w:rPr>
          <w:vertAlign w:val="superscript"/>
        </w:rPr>
        <w:t>th</w:t>
      </w:r>
      <w:r>
        <w:t xml:space="preserve"> – 24</w:t>
      </w:r>
      <w:r w:rsidRPr="00332C37">
        <w:rPr>
          <w:vertAlign w:val="superscript"/>
        </w:rPr>
        <w:t>th</w:t>
      </w:r>
      <w:r>
        <w:t xml:space="preserve"> characters.</w:t>
      </w:r>
    </w:p>
    <w:p w:rsidR="00332C37" w:rsidRDefault="00332C37" w:rsidP="00592B0F">
      <w:pPr>
        <w:pStyle w:val="NoSpacing"/>
        <w:rPr>
          <w:b/>
          <w:sz w:val="36"/>
        </w:rPr>
      </w:pPr>
    </w:p>
    <w:p w:rsidR="00592B0F" w:rsidRDefault="00592B0F" w:rsidP="00592B0F">
      <w:pPr>
        <w:pStyle w:val="NoSpacing"/>
        <w:rPr>
          <w:b/>
          <w:sz w:val="36"/>
        </w:rPr>
      </w:pPr>
    </w:p>
    <w:p w:rsidR="00332C37" w:rsidRDefault="00332C37" w:rsidP="00592B0F">
      <w:pPr>
        <w:pStyle w:val="NoSpacing"/>
        <w:rPr>
          <w:b/>
        </w:rPr>
      </w:pPr>
    </w:p>
    <w:p w:rsidR="00332C37" w:rsidRDefault="0054208D" w:rsidP="00592B0F">
      <w:pPr>
        <w:pStyle w:val="NoSpacing"/>
        <w:rPr>
          <w:b/>
        </w:rPr>
      </w:pPr>
      <w:r>
        <w:rPr>
          <w:b/>
        </w:rPr>
        <w:lastRenderedPageBreak/>
        <w:t>Coding challenge 39</w:t>
      </w:r>
      <w:r w:rsidR="00332C37">
        <w:rPr>
          <w:b/>
        </w:rPr>
        <w:t>: Sentence3</w:t>
      </w:r>
    </w:p>
    <w:p w:rsidR="00332C37" w:rsidRDefault="00332C37" w:rsidP="00332C37">
      <w:pPr>
        <w:pStyle w:val="NoSpacing"/>
      </w:pPr>
      <w:r>
        <w:t xml:space="preserve">Write a program that asks the user for a sentence. It should then count </w:t>
      </w:r>
      <w:r w:rsidRPr="00332C37">
        <w:t>the number of occurrences of the lowercase</w:t>
      </w:r>
      <w:r>
        <w:t xml:space="preserve"> letter a in the sentence.</w:t>
      </w:r>
    </w:p>
    <w:p w:rsidR="00332C37" w:rsidRDefault="00332C37" w:rsidP="00332C37">
      <w:pPr>
        <w:pStyle w:val="NoSpacing"/>
        <w:rPr>
          <w:b/>
        </w:rPr>
      </w:pPr>
    </w:p>
    <w:p w:rsidR="00332C37" w:rsidRDefault="00332C37" w:rsidP="00332C37">
      <w:pPr>
        <w:pStyle w:val="NoSpacing"/>
        <w:rPr>
          <w:b/>
        </w:rPr>
      </w:pPr>
    </w:p>
    <w:p w:rsidR="00332C37" w:rsidRDefault="00332C37" w:rsidP="00332C37">
      <w:pPr>
        <w:pStyle w:val="NoSpacing"/>
        <w:rPr>
          <w:b/>
        </w:rPr>
      </w:pPr>
      <w:r>
        <w:rPr>
          <w:b/>
        </w:rPr>
        <w:t xml:space="preserve">Coding challenge </w:t>
      </w:r>
      <w:r w:rsidR="0054208D">
        <w:rPr>
          <w:b/>
        </w:rPr>
        <w:t>40</w:t>
      </w:r>
      <w:r>
        <w:rPr>
          <w:b/>
        </w:rPr>
        <w:t>: Sentence4</w:t>
      </w:r>
    </w:p>
    <w:p w:rsidR="00332C37" w:rsidRPr="00332C37" w:rsidRDefault="00332C37" w:rsidP="00332C37">
      <w:pPr>
        <w:pStyle w:val="NoSpacing"/>
      </w:pPr>
      <w:r w:rsidRPr="00332C37">
        <w:t>Write a program that takes in a word and says whether or not it is a palindrome.</w:t>
      </w:r>
    </w:p>
    <w:p w:rsidR="00332C37" w:rsidRPr="00332C37" w:rsidRDefault="00332C37" w:rsidP="00332C37">
      <w:pPr>
        <w:pStyle w:val="NoSpacing"/>
      </w:pPr>
      <w:r w:rsidRPr="00332C37">
        <w:t>(A palindrome is a word that is the same backwards as forwards like noon and radar)</w:t>
      </w:r>
    </w:p>
    <w:p w:rsidR="00592B0F" w:rsidRDefault="00592B0F" w:rsidP="00592B0F">
      <w:pPr>
        <w:pStyle w:val="NoSpacing"/>
        <w:rPr>
          <w:b/>
          <w:sz w:val="36"/>
        </w:rPr>
      </w:pPr>
    </w:p>
    <w:p w:rsidR="00592B0F" w:rsidRDefault="00592B0F" w:rsidP="00592B0F">
      <w:pPr>
        <w:pStyle w:val="NoSpacing"/>
        <w:rPr>
          <w:b/>
          <w:sz w:val="36"/>
        </w:rPr>
      </w:pPr>
      <w:r>
        <w:rPr>
          <w:b/>
          <w:sz w:val="36"/>
        </w:rPr>
        <w:t>Section 11: Reading and writing to files</w:t>
      </w:r>
    </w:p>
    <w:p w:rsidR="00332C37" w:rsidRDefault="0081695D" w:rsidP="00332C37">
      <w:pPr>
        <w:pStyle w:val="NoSpacing"/>
        <w:rPr>
          <w:b/>
        </w:rPr>
      </w:pPr>
      <w:r>
        <w:rPr>
          <w:b/>
        </w:rPr>
        <w:t>Coding challenge 41</w:t>
      </w:r>
      <w:r w:rsidR="00332C37">
        <w:rPr>
          <w:b/>
        </w:rPr>
        <w:t xml:space="preserve">: </w:t>
      </w:r>
      <w:r w:rsidR="0074240A">
        <w:rPr>
          <w:b/>
        </w:rPr>
        <w:t>Writing1</w:t>
      </w:r>
    </w:p>
    <w:p w:rsidR="0074240A" w:rsidRDefault="0074240A" w:rsidP="00332C37">
      <w:pPr>
        <w:pStyle w:val="NoSpacing"/>
      </w:pPr>
      <w:r>
        <w:t>Write a program that writes the sentence ‘I like to go on holiday by the sea’ to a file called holiday.txt</w:t>
      </w:r>
    </w:p>
    <w:p w:rsidR="0074240A" w:rsidRDefault="0074240A" w:rsidP="00332C37">
      <w:pPr>
        <w:pStyle w:val="NoSpacing"/>
      </w:pPr>
    </w:p>
    <w:p w:rsidR="0074240A" w:rsidRPr="0074240A" w:rsidRDefault="0074240A" w:rsidP="00332C37">
      <w:pPr>
        <w:pStyle w:val="NoSpacing"/>
      </w:pPr>
    </w:p>
    <w:p w:rsidR="0074240A" w:rsidRDefault="0081695D" w:rsidP="00592B0F">
      <w:pPr>
        <w:pStyle w:val="NoSpacing"/>
        <w:rPr>
          <w:b/>
        </w:rPr>
      </w:pPr>
      <w:r>
        <w:rPr>
          <w:b/>
        </w:rPr>
        <w:t>Coding challenge 42</w:t>
      </w:r>
      <w:r w:rsidR="0074240A">
        <w:rPr>
          <w:b/>
        </w:rPr>
        <w:t>: Writing2</w:t>
      </w:r>
    </w:p>
    <w:p w:rsidR="0074240A" w:rsidRDefault="0074240A" w:rsidP="00592B0F">
      <w:pPr>
        <w:pStyle w:val="NoSpacing"/>
      </w:pPr>
      <w:r>
        <w:t>Amend your writing 1 program so that it writes the following sentences below:</w:t>
      </w:r>
    </w:p>
    <w:p w:rsidR="0074240A" w:rsidRDefault="0074240A" w:rsidP="00592B0F">
      <w:pPr>
        <w:pStyle w:val="NoSpacing"/>
      </w:pPr>
      <w:r>
        <w:t>I like to go on holiday by the sea.</w:t>
      </w:r>
    </w:p>
    <w:p w:rsidR="0074240A" w:rsidRDefault="0074240A" w:rsidP="00592B0F">
      <w:pPr>
        <w:pStyle w:val="NoSpacing"/>
      </w:pPr>
      <w:r>
        <w:t>Oh yes I do.</w:t>
      </w:r>
    </w:p>
    <w:p w:rsidR="0074240A" w:rsidRDefault="0074240A" w:rsidP="00592B0F">
      <w:pPr>
        <w:pStyle w:val="NoSpacing"/>
      </w:pPr>
      <w:r>
        <w:t>It is great fun splashing in the waves.</w:t>
      </w:r>
    </w:p>
    <w:p w:rsidR="0074240A" w:rsidRDefault="0074240A" w:rsidP="00592B0F">
      <w:pPr>
        <w:pStyle w:val="NoSpacing"/>
      </w:pPr>
      <w:r>
        <w:t>But best of all I like to build sandcastles.</w:t>
      </w:r>
    </w:p>
    <w:p w:rsidR="0074240A" w:rsidRDefault="0074240A" w:rsidP="00592B0F">
      <w:pPr>
        <w:pStyle w:val="NoSpacing"/>
      </w:pPr>
    </w:p>
    <w:p w:rsidR="0074240A" w:rsidRDefault="0074240A" w:rsidP="00592B0F">
      <w:pPr>
        <w:pStyle w:val="NoSpacing"/>
      </w:pPr>
    </w:p>
    <w:p w:rsidR="0074240A" w:rsidRDefault="0081695D" w:rsidP="0074240A">
      <w:pPr>
        <w:pStyle w:val="NoSpacing"/>
        <w:rPr>
          <w:b/>
        </w:rPr>
      </w:pPr>
      <w:r>
        <w:rPr>
          <w:b/>
        </w:rPr>
        <w:t>Coding challenge 43</w:t>
      </w:r>
      <w:r w:rsidR="0074240A">
        <w:rPr>
          <w:b/>
        </w:rPr>
        <w:t>: Reading1</w:t>
      </w:r>
    </w:p>
    <w:p w:rsidR="0074240A" w:rsidRDefault="0074240A" w:rsidP="0074240A">
      <w:pPr>
        <w:pStyle w:val="NoSpacing"/>
      </w:pPr>
      <w:r>
        <w:t>Write a program that reads the content of holiday.txt</w:t>
      </w:r>
    </w:p>
    <w:p w:rsidR="0074240A" w:rsidRDefault="0074240A" w:rsidP="0074240A">
      <w:pPr>
        <w:pStyle w:val="NoSpacing"/>
      </w:pPr>
    </w:p>
    <w:p w:rsidR="0074240A" w:rsidRDefault="0074240A" w:rsidP="0074240A">
      <w:pPr>
        <w:pStyle w:val="NoSpacing"/>
      </w:pPr>
    </w:p>
    <w:p w:rsidR="0074240A" w:rsidRDefault="0081695D" w:rsidP="0074240A">
      <w:pPr>
        <w:pStyle w:val="NoSpacing"/>
        <w:rPr>
          <w:b/>
        </w:rPr>
      </w:pPr>
      <w:r>
        <w:rPr>
          <w:b/>
        </w:rPr>
        <w:t>Coding challenge 44</w:t>
      </w:r>
      <w:r w:rsidR="0074240A">
        <w:rPr>
          <w:b/>
        </w:rPr>
        <w:t>: Reading1</w:t>
      </w:r>
    </w:p>
    <w:p w:rsidR="0074240A" w:rsidRDefault="0074240A" w:rsidP="0074240A">
      <w:pPr>
        <w:pStyle w:val="NoSpacing"/>
      </w:pPr>
      <w:r>
        <w:t>Write a program that reads the content of holiday.txt, one line at a time.</w:t>
      </w:r>
    </w:p>
    <w:p w:rsidR="0074240A" w:rsidRDefault="0074240A" w:rsidP="0074240A">
      <w:pPr>
        <w:pStyle w:val="NoSpacing"/>
      </w:pPr>
    </w:p>
    <w:p w:rsidR="0074240A" w:rsidRPr="0074240A" w:rsidRDefault="0074240A" w:rsidP="0074240A">
      <w:pPr>
        <w:pStyle w:val="NoSpacing"/>
      </w:pPr>
    </w:p>
    <w:p w:rsidR="0074240A" w:rsidRPr="0074240A" w:rsidRDefault="0074240A" w:rsidP="00592B0F">
      <w:pPr>
        <w:pStyle w:val="NoSpacing"/>
      </w:pPr>
    </w:p>
    <w:p w:rsidR="009E792B" w:rsidRDefault="009E792B" w:rsidP="009E792B">
      <w:pPr>
        <w:pStyle w:val="NoSpacing"/>
        <w:rPr>
          <w:b/>
          <w:sz w:val="36"/>
        </w:rPr>
      </w:pPr>
      <w:r>
        <w:rPr>
          <w:b/>
          <w:sz w:val="36"/>
        </w:rPr>
        <w:t>Section 12: Handling Errors</w:t>
      </w:r>
    </w:p>
    <w:p w:rsidR="005F53FD" w:rsidRDefault="005F53FD" w:rsidP="005F53FD">
      <w:pPr>
        <w:pStyle w:val="NoSpacing"/>
        <w:rPr>
          <w:b/>
        </w:rPr>
      </w:pPr>
      <w:r>
        <w:rPr>
          <w:b/>
        </w:rPr>
        <w:t>Coding challenge 45: Float_Number</w:t>
      </w:r>
    </w:p>
    <w:p w:rsidR="005F53FD" w:rsidRDefault="005F53FD" w:rsidP="005F53FD">
      <w:pPr>
        <w:pStyle w:val="NoSpacing"/>
      </w:pPr>
      <w:r>
        <w:t>Write a program that checks that the value entered is a floating point number. Check the program works by entering an integer to see if an error is raised. If a float is entered it should output the number.</w:t>
      </w:r>
    </w:p>
    <w:p w:rsidR="005F53FD" w:rsidRDefault="005F53FD" w:rsidP="005F53FD">
      <w:pPr>
        <w:pStyle w:val="NoSpacing"/>
      </w:pPr>
    </w:p>
    <w:p w:rsidR="005F53FD" w:rsidRDefault="005F53FD" w:rsidP="005F53FD">
      <w:pPr>
        <w:pStyle w:val="NoSpacing"/>
        <w:rPr>
          <w:b/>
        </w:rPr>
      </w:pPr>
      <w:r>
        <w:rPr>
          <w:b/>
        </w:rPr>
        <w:t>Coding challenge 46: Big_Number</w:t>
      </w:r>
    </w:p>
    <w:p w:rsidR="005F53FD" w:rsidRDefault="005F53FD" w:rsidP="005F53FD">
      <w:pPr>
        <w:pStyle w:val="NoSpacing"/>
      </w:pPr>
      <w:r>
        <w:t xml:space="preserve">Write a program that checks that the value entered is </w:t>
      </w:r>
      <w:r w:rsidR="00275819">
        <w:t>bigger than</w:t>
      </w:r>
      <w:r>
        <w:t xml:space="preserve"> 100. Check the program works by entering a number larger than 100</w:t>
      </w:r>
      <w:r w:rsidR="00FC5A74" w:rsidRPr="00FC5A74">
        <w:t xml:space="preserve"> </w:t>
      </w:r>
      <w:r w:rsidR="00FC5A74">
        <w:t>to see if an error is raised.</w:t>
      </w:r>
      <w:r>
        <w:t xml:space="preserve"> If a number under 100 is entered it should output the number.</w:t>
      </w:r>
    </w:p>
    <w:p w:rsidR="005F53FD" w:rsidRDefault="005F53FD" w:rsidP="005F53FD">
      <w:pPr>
        <w:pStyle w:val="NoSpacing"/>
      </w:pPr>
    </w:p>
    <w:p w:rsidR="005F53FD" w:rsidRDefault="005F53FD" w:rsidP="005F53FD">
      <w:pPr>
        <w:pStyle w:val="NoSpacing"/>
        <w:rPr>
          <w:b/>
        </w:rPr>
      </w:pPr>
      <w:r>
        <w:rPr>
          <w:b/>
        </w:rPr>
        <w:t>Coding challenge 47: File_opening</w:t>
      </w:r>
    </w:p>
    <w:p w:rsidR="005F53FD" w:rsidRPr="005F53FD" w:rsidRDefault="005F53FD" w:rsidP="005F53FD">
      <w:pPr>
        <w:pStyle w:val="NoSpacing"/>
      </w:pPr>
      <w:r>
        <w:t>Write a program that tries to open the holiday.txt and print the contents. Check the program works by changing the file name to holiday1.txt and check an error is raised.</w:t>
      </w:r>
    </w:p>
    <w:p w:rsidR="0074240A" w:rsidRDefault="0074240A" w:rsidP="00592B0F">
      <w:pPr>
        <w:pStyle w:val="NoSpacing"/>
        <w:rPr>
          <w:b/>
          <w:sz w:val="36"/>
        </w:rPr>
      </w:pPr>
    </w:p>
    <w:p w:rsidR="00592B0F" w:rsidRDefault="00592B0F" w:rsidP="00592B0F">
      <w:pPr>
        <w:pStyle w:val="NoSpacing"/>
        <w:rPr>
          <w:b/>
          <w:sz w:val="36"/>
        </w:rPr>
      </w:pPr>
    </w:p>
    <w:p w:rsidR="00592B0F" w:rsidRDefault="00592B0F" w:rsidP="00592B0F">
      <w:pPr>
        <w:pStyle w:val="NoSpacing"/>
      </w:pPr>
    </w:p>
    <w:p w:rsidR="00A857E4" w:rsidRDefault="00A857E4" w:rsidP="00592B0F">
      <w:pPr>
        <w:pStyle w:val="NoSpacing"/>
      </w:pPr>
    </w:p>
    <w:sectPr w:rsidR="00A857E4" w:rsidSect="00EF0C4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026"/>
    <w:rsid w:val="000230BD"/>
    <w:rsid w:val="000421C8"/>
    <w:rsid w:val="00093F7C"/>
    <w:rsid w:val="00096453"/>
    <w:rsid w:val="000F0743"/>
    <w:rsid w:val="00101A53"/>
    <w:rsid w:val="00112558"/>
    <w:rsid w:val="00134310"/>
    <w:rsid w:val="001730B8"/>
    <w:rsid w:val="001A4E1F"/>
    <w:rsid w:val="00275819"/>
    <w:rsid w:val="002A19D0"/>
    <w:rsid w:val="002E6ED7"/>
    <w:rsid w:val="00317299"/>
    <w:rsid w:val="00332751"/>
    <w:rsid w:val="00332C37"/>
    <w:rsid w:val="0034673C"/>
    <w:rsid w:val="00396266"/>
    <w:rsid w:val="00472485"/>
    <w:rsid w:val="004B16C7"/>
    <w:rsid w:val="0054208D"/>
    <w:rsid w:val="005819D2"/>
    <w:rsid w:val="00586064"/>
    <w:rsid w:val="00592B0F"/>
    <w:rsid w:val="005B5CEF"/>
    <w:rsid w:val="005C12A9"/>
    <w:rsid w:val="005F53FD"/>
    <w:rsid w:val="006136DE"/>
    <w:rsid w:val="00641530"/>
    <w:rsid w:val="006704A4"/>
    <w:rsid w:val="0069417D"/>
    <w:rsid w:val="006E64E2"/>
    <w:rsid w:val="006F5BA0"/>
    <w:rsid w:val="00717093"/>
    <w:rsid w:val="0074240A"/>
    <w:rsid w:val="00742D53"/>
    <w:rsid w:val="00785026"/>
    <w:rsid w:val="00794F1A"/>
    <w:rsid w:val="007E4ED1"/>
    <w:rsid w:val="0081695D"/>
    <w:rsid w:val="00861AFB"/>
    <w:rsid w:val="008E7968"/>
    <w:rsid w:val="00945110"/>
    <w:rsid w:val="0098490B"/>
    <w:rsid w:val="00994BF0"/>
    <w:rsid w:val="009A47D5"/>
    <w:rsid w:val="009E792B"/>
    <w:rsid w:val="00A0758B"/>
    <w:rsid w:val="00A23BEC"/>
    <w:rsid w:val="00A857E4"/>
    <w:rsid w:val="00A94329"/>
    <w:rsid w:val="00AE5EA9"/>
    <w:rsid w:val="00AF06CB"/>
    <w:rsid w:val="00BF3CE1"/>
    <w:rsid w:val="00C7326D"/>
    <w:rsid w:val="00CC474F"/>
    <w:rsid w:val="00CE1B74"/>
    <w:rsid w:val="00CF57AC"/>
    <w:rsid w:val="00D3102C"/>
    <w:rsid w:val="00DA4D67"/>
    <w:rsid w:val="00E4452C"/>
    <w:rsid w:val="00EF0C44"/>
    <w:rsid w:val="00F05E12"/>
    <w:rsid w:val="00F27D87"/>
    <w:rsid w:val="00FC5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58CB4-63D2-429E-990B-5A2CA9F2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5026"/>
    <w:pPr>
      <w:spacing w:after="0" w:line="240" w:lineRule="auto"/>
    </w:pPr>
  </w:style>
  <w:style w:type="paragraph" w:styleId="BalloonText">
    <w:name w:val="Balloon Text"/>
    <w:basedOn w:val="Normal"/>
    <w:link w:val="BalloonTextChar"/>
    <w:uiPriority w:val="99"/>
    <w:semiHidden/>
    <w:unhideWhenUsed/>
    <w:rsid w:val="00AF0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6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2F062-1D9B-4E6E-89FC-145813DE8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F1769B32</Template>
  <TotalTime>1</TotalTime>
  <Pages>7</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Wakefield</dc:creator>
  <cp:lastModifiedBy>Shaw A</cp:lastModifiedBy>
  <cp:revision>2</cp:revision>
  <dcterms:created xsi:type="dcterms:W3CDTF">2016-09-28T09:47:00Z</dcterms:created>
  <dcterms:modified xsi:type="dcterms:W3CDTF">2016-09-28T09:47:00Z</dcterms:modified>
</cp:coreProperties>
</file>